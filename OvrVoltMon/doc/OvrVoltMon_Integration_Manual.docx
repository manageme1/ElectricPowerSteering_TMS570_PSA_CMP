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274D59">
        <w:t>OvrVoltMon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274D59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9191074" w:history="1">
        <w:r w:rsidR="00274D59" w:rsidRPr="00963218">
          <w:rPr>
            <w:rStyle w:val="Hyperlink"/>
            <w:noProof/>
          </w:rPr>
          <w:t>1</w:t>
        </w:r>
        <w:r w:rsidR="00274D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74D59" w:rsidRPr="00963218">
          <w:rPr>
            <w:rStyle w:val="Hyperlink"/>
            <w:noProof/>
          </w:rPr>
          <w:t>Dependencies</w:t>
        </w:r>
        <w:r w:rsidR="00274D59">
          <w:rPr>
            <w:noProof/>
            <w:webHidden/>
          </w:rPr>
          <w:tab/>
        </w:r>
        <w:r w:rsidR="00274D59">
          <w:rPr>
            <w:noProof/>
            <w:webHidden/>
          </w:rPr>
          <w:fldChar w:fldCharType="begin"/>
        </w:r>
        <w:r w:rsidR="00274D59">
          <w:rPr>
            <w:noProof/>
            <w:webHidden/>
          </w:rPr>
          <w:instrText xml:space="preserve"> PAGEREF _Toc379191074 \h </w:instrText>
        </w:r>
        <w:r w:rsidR="00274D59">
          <w:rPr>
            <w:noProof/>
            <w:webHidden/>
          </w:rPr>
        </w:r>
        <w:r w:rsidR="00274D59">
          <w:rPr>
            <w:noProof/>
            <w:webHidden/>
          </w:rPr>
          <w:fldChar w:fldCharType="separate"/>
        </w:r>
        <w:r w:rsidR="00274D59">
          <w:rPr>
            <w:noProof/>
            <w:webHidden/>
          </w:rPr>
          <w:t>2</w:t>
        </w:r>
        <w:r w:rsidR="00274D59"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75" w:history="1">
        <w:r w:rsidRPr="0096321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76" w:history="1">
        <w:r w:rsidRPr="0096321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Global Functions(Non RTE)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77" w:history="1">
        <w:r w:rsidRPr="0096321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78" w:history="1">
        <w:r w:rsidRPr="0096321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79" w:history="1">
        <w:r w:rsidRPr="0096321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80" w:history="1">
        <w:r w:rsidRPr="00963218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Da Vinci Parameter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81" w:history="1">
        <w:r w:rsidRPr="00963218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DaVinci Interrupt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82" w:history="1">
        <w:r w:rsidRPr="00963218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83" w:history="1">
        <w:r w:rsidRPr="0096321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84" w:history="1">
        <w:r w:rsidRPr="0096321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85" w:history="1">
        <w:r w:rsidRPr="0096321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Required Global Data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86" w:history="1">
        <w:r w:rsidRPr="0096321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87" w:history="1">
        <w:r w:rsidRPr="0096321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88" w:history="1">
        <w:r w:rsidRPr="0096321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89" w:history="1">
        <w:r w:rsidRPr="00963218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90" w:history="1">
        <w:r w:rsidRPr="00963218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91" w:history="1">
        <w:r w:rsidRPr="00963218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Non 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92" w:history="1">
        <w:r w:rsidRPr="00963218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93" w:history="1">
        <w:r w:rsidRPr="0096321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94" w:history="1">
        <w:r w:rsidRPr="00963218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95" w:history="1">
        <w:r w:rsidRPr="00963218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4D59" w:rsidRDefault="00274D59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191096" w:history="1">
        <w:r w:rsidRPr="0096321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218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_Toc379191096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9191074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9191075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206C65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9191076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9191077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9191078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206C65" w:rsidRDefault="00AD699E" w:rsidP="00DE03FA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OLE_LINK10"/>
      <w:bookmarkStart w:id="6" w:name="OLE_LINK11"/>
      <w:bookmarkStart w:id="7" w:name="_Toc379191079"/>
      <w:r w:rsidRPr="007C4C59">
        <w:t>Configuration Files</w:t>
      </w:r>
      <w:r>
        <w:t xml:space="preserve"> to be provided by Integration Project</w:t>
      </w:r>
      <w:bookmarkEnd w:id="7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274D59" w:rsidP="000D28B1">
      <w:proofErr w:type="spellStart"/>
      <w:r>
        <w:t>Sa</w:t>
      </w:r>
      <w:r w:rsidR="00206C65">
        <w:t>_</w:t>
      </w:r>
      <w:r>
        <w:t>OvrVoltMon</w:t>
      </w:r>
      <w:r w:rsidR="00206C65">
        <w:t>_Cfg.h</w:t>
      </w:r>
      <w:proofErr w:type="spellEnd"/>
      <w:r w:rsidR="00206C65">
        <w:t xml:space="preserve"> generated by </w:t>
      </w:r>
      <w:r>
        <w:t>Sa</w:t>
      </w:r>
      <w:r w:rsidR="00206C65">
        <w:t>_</w:t>
      </w:r>
      <w:r>
        <w:t>OvrVoltMon</w:t>
      </w:r>
      <w:r w:rsidR="00206C65">
        <w:t>_Cfg.h.tt</w:t>
      </w:r>
    </w:p>
    <w:p w:rsidR="00BC5DE5" w:rsidRDefault="00BC5DE5"/>
    <w:p w:rsidR="00932C7E" w:rsidRDefault="00932C7E" w:rsidP="00932C7E">
      <w:pPr>
        <w:pStyle w:val="Heading3"/>
      </w:pPr>
      <w:bookmarkStart w:id="8" w:name="OLE_LINK12"/>
      <w:bookmarkStart w:id="9" w:name="OLE_LINK13"/>
      <w:bookmarkStart w:id="10" w:name="_Toc379191080"/>
      <w:bookmarkEnd w:id="5"/>
      <w:bookmarkEnd w:id="6"/>
      <w:r>
        <w:t>Da Vinci Parameter Configuration Changes</w:t>
      </w:r>
      <w:bookmarkEnd w:id="1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794"/>
        <w:gridCol w:w="3801"/>
        <w:gridCol w:w="1261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932C7E" w:rsidP="00034D69">
            <w:pPr>
              <w:rPr>
                <w:b w:val="0"/>
              </w:rPr>
            </w:pPr>
            <w:r w:rsidRPr="00206C65">
              <w:rPr>
                <w:b w:val="0"/>
              </w:rP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274D59" w:rsidP="00034D6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OvrVoltMon</w:t>
            </w:r>
            <w:r w:rsidR="00206C65" w:rsidRPr="00206C65">
              <w:rPr>
                <w:b w:val="0"/>
              </w:rPr>
              <w:t>General</w:t>
            </w:r>
            <w:proofErr w:type="spellEnd"/>
            <w:r w:rsidR="00206C65" w:rsidRPr="00206C65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OvrVoltMon</w:t>
            </w:r>
            <w:r w:rsidR="00206C65" w:rsidRPr="00206C65">
              <w:rPr>
                <w:b w:val="0"/>
              </w:rPr>
              <w:t>CPEnable</w:t>
            </w:r>
            <w:proofErr w:type="spellEnd"/>
          </w:p>
        </w:tc>
        <w:tc>
          <w:tcPr>
            <w:tcW w:w="4200" w:type="dxa"/>
          </w:tcPr>
          <w:p w:rsidR="00932C7E" w:rsidRPr="001C67A3" w:rsidRDefault="00206C65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932C7E" w:rsidRDefault="00274D59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OvrVoltMon</w:t>
            </w:r>
            <w:proofErr w:type="spellEnd"/>
          </w:p>
        </w:tc>
      </w:tr>
      <w:bookmarkEnd w:id="8"/>
      <w:bookmarkEnd w:id="9"/>
    </w:tbl>
    <w:p w:rsidR="00932C7E" w:rsidRDefault="00932C7E" w:rsidP="00932C7E"/>
    <w:p w:rsidR="00932C7E" w:rsidRDefault="00932C7E" w:rsidP="00932C7E">
      <w:pPr>
        <w:pStyle w:val="Heading3"/>
      </w:pPr>
      <w:bookmarkStart w:id="11" w:name="_Toc379191081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206C65" w:rsidRDefault="00206C65" w:rsidP="00034D69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79191082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206C65" w:rsidRDefault="00206C65" w:rsidP="003617E2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79191083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OLE_LINK83"/>
      <w:bookmarkStart w:id="18" w:name="OLE_LINK84"/>
      <w:bookmarkStart w:id="19" w:name="_Toc379191084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206C65" w:rsidRDefault="00206C65" w:rsidP="00701150"/>
    <w:tbl>
      <w:tblPr>
        <w:tblW w:w="3020" w:type="dxa"/>
        <w:tblInd w:w="98" w:type="dxa"/>
        <w:tblLook w:val="04A0" w:firstRow="1" w:lastRow="0" w:firstColumn="1" w:lastColumn="0" w:noHBand="0" w:noVBand="1"/>
      </w:tblPr>
      <w:tblGrid>
        <w:gridCol w:w="3020"/>
      </w:tblGrid>
      <w:tr w:rsidR="00F17800" w:rsidRPr="00F17800" w:rsidTr="00274D59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Pr="00F17800" w:rsidRDefault="00274D59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t xml:space="preserve"> </w:t>
            </w:r>
            <w:proofErr w:type="spellStart"/>
            <w:r w:rsidRPr="00274D59">
              <w:rPr>
                <w:rFonts w:ascii="Arial" w:hAnsi="Arial" w:cs="Arial"/>
                <w:sz w:val="16"/>
                <w:szCs w:val="16"/>
              </w:rPr>
              <w:t>Rte_Mode_SystemState_Mode</w:t>
            </w:r>
            <w:proofErr w:type="spellEnd"/>
          </w:p>
        </w:tc>
      </w:tr>
      <w:tr w:rsidR="00F17800" w:rsidRPr="00F17800" w:rsidTr="00274D59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Default="00F17800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274D59" w:rsidRPr="00F17800" w:rsidRDefault="00274D59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4D59">
              <w:rPr>
                <w:rFonts w:ascii="Arial" w:hAnsi="Arial" w:cs="Arial"/>
                <w:sz w:val="16"/>
                <w:szCs w:val="16"/>
              </w:rPr>
              <w:t>PwrDiscBTestStart_Cnt_lgc</w:t>
            </w:r>
            <w:proofErr w:type="spellEnd"/>
          </w:p>
        </w:tc>
      </w:tr>
      <w:tr w:rsidR="00F17800" w:rsidRPr="00F17800" w:rsidTr="00274D59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Default="00F17800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274D59" w:rsidRPr="00F17800" w:rsidRDefault="00274D59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4D59">
              <w:rPr>
                <w:rFonts w:ascii="Arial" w:hAnsi="Arial" w:cs="Arial"/>
                <w:sz w:val="16"/>
                <w:szCs w:val="16"/>
              </w:rPr>
              <w:t>phyOvrVoltFdbk_OP_GET</w:t>
            </w:r>
            <w:proofErr w:type="spellEnd"/>
          </w:p>
        </w:tc>
      </w:tr>
      <w:tr w:rsidR="00F17800" w:rsidRPr="00F17800" w:rsidTr="00274D59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Pr="00F17800" w:rsidRDefault="00F17800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06C65" w:rsidRDefault="00206C65" w:rsidP="00701150"/>
    <w:p w:rsidR="00900B9A" w:rsidRDefault="00900B9A" w:rsidP="00900B9A">
      <w:pPr>
        <w:pStyle w:val="Heading2"/>
      </w:pPr>
      <w:bookmarkStart w:id="20" w:name="_Toc379191085"/>
      <w:r>
        <w:t>Required Global Data Outputs</w:t>
      </w:r>
      <w:bookmarkEnd w:id="20"/>
    </w:p>
    <w:p w:rsidR="00206C65" w:rsidRDefault="00206C65" w:rsidP="00701150"/>
    <w:bookmarkEnd w:id="17"/>
    <w:bookmarkEnd w:id="18"/>
    <w:tbl>
      <w:tblPr>
        <w:tblW w:w="3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</w:tblGrid>
      <w:tr w:rsidR="00F17800" w:rsidTr="00274D59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Default="00F1780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7800" w:rsidTr="00274D59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17800" w:rsidRDefault="00F1780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36AC1" w:rsidRDefault="00F17800" w:rsidP="00836AC1">
      <w:pPr>
        <w:pStyle w:val="Heading2"/>
      </w:pPr>
      <w:r>
        <w:t xml:space="preserve"> </w:t>
      </w:r>
      <w:bookmarkStart w:id="21" w:name="_Toc379191086"/>
      <w:r w:rsidR="00783C14">
        <w:t xml:space="preserve">Specific </w:t>
      </w:r>
      <w:r w:rsidR="00DC10CD">
        <w:t>Include Path</w:t>
      </w:r>
      <w:r w:rsidR="00783C14">
        <w:t xml:space="preserve"> present</w:t>
      </w:r>
      <w:bookmarkEnd w:id="21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2" w:name="_Toc379191087"/>
      <w:r>
        <w:lastRenderedPageBreak/>
        <w:t>Runnable Scheduling</w:t>
      </w:r>
      <w:bookmarkEnd w:id="22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206C65" w:rsidRDefault="00F638B9" w:rsidP="00F638B9">
            <w:pPr>
              <w:rPr>
                <w:b w:val="0"/>
              </w:rPr>
            </w:pPr>
          </w:p>
        </w:tc>
        <w:tc>
          <w:tcPr>
            <w:tcW w:w="4835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206C65" w:rsidRDefault="00274D59" w:rsidP="00F638B9">
            <w:pPr>
              <w:rPr>
                <w:b w:val="0"/>
              </w:rPr>
            </w:pPr>
            <w:r>
              <w:rPr>
                <w:b w:val="0"/>
              </w:rPr>
              <w:t>OvrVoltMon</w:t>
            </w:r>
            <w:r w:rsidR="00206C65" w:rsidRPr="00206C65">
              <w:rPr>
                <w:b w:val="0"/>
              </w:rPr>
              <w:t>_Per1</w:t>
            </w:r>
          </w:p>
        </w:tc>
        <w:tc>
          <w:tcPr>
            <w:tcW w:w="4835" w:type="dxa"/>
          </w:tcPr>
          <w:p w:rsidR="00F50821" w:rsidRDefault="008A7889" w:rsidP="00274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="00274D59">
              <w:t>HwPwUp</w:t>
            </w:r>
            <w:proofErr w:type="spellEnd"/>
            <w:r w:rsidR="00274D59">
              <w:t xml:space="preserve"> Sequence should run before </w:t>
            </w:r>
            <w:r w:rsidR="00274D59" w:rsidRPr="00274D59">
              <w:t>this periodic</w:t>
            </w:r>
            <w:r w:rsidR="00274D59" w:rsidDel="00274D59">
              <w:t xml:space="preserve"> </w:t>
            </w:r>
          </w:p>
        </w:tc>
        <w:tc>
          <w:tcPr>
            <w:tcW w:w="1772" w:type="dxa"/>
          </w:tcPr>
          <w:p w:rsidR="00F50821" w:rsidRDefault="00206C65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  <w:tr w:rsidR="00206C65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206C65" w:rsidRPr="00206C65" w:rsidRDefault="00206C65" w:rsidP="00F638B9">
            <w:pPr>
              <w:rPr>
                <w:b w:val="0"/>
              </w:rPr>
            </w:pPr>
          </w:p>
        </w:tc>
        <w:tc>
          <w:tcPr>
            <w:tcW w:w="4835" w:type="dxa"/>
          </w:tcPr>
          <w:p w:rsidR="00206C65" w:rsidRDefault="00206C65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:rsidR="00206C65" w:rsidRDefault="00206C65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3" w:name="OLE_LINK16"/>
      <w:bookmarkStart w:id="24" w:name="OLE_LINK17"/>
      <w:bookmarkStart w:id="25" w:name="_Toc379191088"/>
      <w:r>
        <w:lastRenderedPageBreak/>
        <w:t>Memory Mapping</w:t>
      </w:r>
      <w:bookmarkEnd w:id="25"/>
    </w:p>
    <w:p w:rsidR="00F80F31" w:rsidRDefault="00F80F31" w:rsidP="00F80F31">
      <w:pPr>
        <w:pStyle w:val="Heading2"/>
      </w:pPr>
      <w:bookmarkStart w:id="26" w:name="_Toc379191089"/>
      <w:bookmarkEnd w:id="23"/>
      <w:bookmarkEnd w:id="24"/>
      <w:r>
        <w:t>Mapping</w:t>
      </w:r>
      <w:bookmarkEnd w:id="2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778"/>
        <w:gridCol w:w="1291"/>
        <w:gridCol w:w="1787"/>
      </w:tblGrid>
      <w:tr w:rsidR="00836AC1" w:rsidTr="00F1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29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787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Pr="00586241" w:rsidRDefault="00836AC1" w:rsidP="00DE03FA">
            <w:pPr>
              <w:rPr>
                <w:b w:val="0"/>
              </w:rPr>
            </w:pPr>
            <w:bookmarkStart w:id="27" w:name="_GoBack"/>
            <w:bookmarkEnd w:id="27"/>
          </w:p>
        </w:tc>
        <w:tc>
          <w:tcPr>
            <w:tcW w:w="129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F17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050365" w:rsidRPr="00586241" w:rsidRDefault="00274D59" w:rsidP="00DE03FA">
            <w:pPr>
              <w:rPr>
                <w:b w:val="0"/>
              </w:rPr>
            </w:pPr>
            <w:r>
              <w:rPr>
                <w:b w:val="0"/>
              </w:rPr>
              <w:t>OVRVOLTMON</w:t>
            </w:r>
            <w:r w:rsidR="00586241" w:rsidRPr="00586241">
              <w:rPr>
                <w:b w:val="0"/>
              </w:rPr>
              <w:t>_START_SEC_VAR_CLEARED_16</w:t>
            </w:r>
          </w:p>
        </w:tc>
        <w:tc>
          <w:tcPr>
            <w:tcW w:w="129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86241" w:rsidRPr="00586241" w:rsidRDefault="00586241" w:rsidP="00DE03FA">
            <w:pPr>
              <w:rPr>
                <w:b w:val="0"/>
              </w:rPr>
            </w:pPr>
          </w:p>
        </w:tc>
        <w:tc>
          <w:tcPr>
            <w:tcW w:w="1291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00" w:rsidTr="00F17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F17800" w:rsidRDefault="00F17800" w:rsidP="00DE03FA">
            <w:pPr>
              <w:rPr>
                <w:b w:val="0"/>
              </w:rPr>
            </w:pPr>
          </w:p>
        </w:tc>
        <w:tc>
          <w:tcPr>
            <w:tcW w:w="1291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86241" w:rsidRPr="00586241" w:rsidRDefault="00586241" w:rsidP="00F17800">
            <w:pPr>
              <w:rPr>
                <w:b w:val="0"/>
              </w:rPr>
            </w:pPr>
            <w:r w:rsidRPr="00586241">
              <w:rPr>
                <w:b w:val="0"/>
              </w:rPr>
              <w:t>RTE_START_SEC_A</w:t>
            </w:r>
            <w:r w:rsidR="00F17800">
              <w:rPr>
                <w:b w:val="0"/>
              </w:rPr>
              <w:t>P</w:t>
            </w:r>
            <w:r w:rsidRPr="00586241">
              <w:rPr>
                <w:b w:val="0"/>
              </w:rPr>
              <w:t>_</w:t>
            </w:r>
            <w:r w:rsidR="00274D59">
              <w:rPr>
                <w:b w:val="0"/>
              </w:rPr>
              <w:t>OVRVOLTMON</w:t>
            </w:r>
            <w:r w:rsidRPr="00586241">
              <w:rPr>
                <w:b w:val="0"/>
              </w:rPr>
              <w:t>_APPL_CODE</w:t>
            </w:r>
          </w:p>
        </w:tc>
        <w:tc>
          <w:tcPr>
            <w:tcW w:w="1291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8" w:name="_Toc379191090"/>
      <w:r>
        <w:t>Usage</w:t>
      </w:r>
      <w:bookmarkEnd w:id="2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9" w:name="OLE_LINK20"/>
      <w:bookmarkStart w:id="30" w:name="OLE_LINK81"/>
      <w:bookmarkStart w:id="31" w:name="OLE_LINK82"/>
      <w:bookmarkStart w:id="32" w:name="_Toc379191091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0"/>
    <w:bookmarkEnd w:id="31"/>
    <w:p w:rsidR="00900B9A" w:rsidRDefault="00900B9A" w:rsidP="00900B9A">
      <w:pPr>
        <w:pStyle w:val="Heading2"/>
      </w:pPr>
      <w:r>
        <w:t xml:space="preserve"> </w:t>
      </w:r>
      <w:bookmarkStart w:id="33" w:name="_Toc379191092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4" w:name="OLE_LINK18"/>
      <w:bookmarkStart w:id="35" w:name="OLE_LINK19"/>
      <w:bookmarkStart w:id="36" w:name="_Toc379191093"/>
      <w:r>
        <w:t>Compiler Settings</w:t>
      </w:r>
      <w:bookmarkEnd w:id="36"/>
    </w:p>
    <w:bookmarkEnd w:id="34"/>
    <w:bookmarkEnd w:id="35"/>
    <w:p w:rsidR="00EE5444" w:rsidRDefault="00EE5444" w:rsidP="00EE5444">
      <w:pPr>
        <w:pStyle w:val="Heading2"/>
      </w:pPr>
      <w:r w:rsidRPr="00EE5444">
        <w:t xml:space="preserve"> </w:t>
      </w:r>
      <w:bookmarkStart w:id="37" w:name="_Toc379191094"/>
      <w:r>
        <w:t>Preprocessor MACRO</w:t>
      </w:r>
      <w:bookmarkEnd w:id="37"/>
    </w:p>
    <w:p w:rsidR="00EE5444" w:rsidRDefault="00EE5444" w:rsidP="006524C1">
      <w:bookmarkStart w:id="38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39" w:name="_Toc379191095"/>
      <w:bookmarkEnd w:id="38"/>
      <w:r>
        <w:t>Optimization Settings</w:t>
      </w:r>
      <w:bookmarkEnd w:id="39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0" w:name="_Toc379191096"/>
      <w:r>
        <w:lastRenderedPageBreak/>
        <w:t>Revision Control Log</w:t>
      </w:r>
      <w:bookmarkEnd w:id="4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274D59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3-Feb-13</w:t>
            </w:r>
          </w:p>
        </w:tc>
        <w:tc>
          <w:tcPr>
            <w:tcW w:w="741" w:type="dxa"/>
          </w:tcPr>
          <w:p w:rsidR="004527BC" w:rsidRDefault="00F1780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  <w:tr w:rsidR="0080682B" w:rsidTr="004527BC">
        <w:tc>
          <w:tcPr>
            <w:tcW w:w="662" w:type="dxa"/>
          </w:tcPr>
          <w:p w:rsidR="0080682B" w:rsidRDefault="0080682B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286" w:type="dxa"/>
          </w:tcPr>
          <w:p w:rsidR="0080682B" w:rsidRDefault="0080682B" w:rsidP="005A1CC0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059" w:type="dxa"/>
          </w:tcPr>
          <w:p w:rsidR="0080682B" w:rsidRDefault="0080682B" w:rsidP="00EE544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41" w:type="dxa"/>
          </w:tcPr>
          <w:p w:rsidR="0080682B" w:rsidRDefault="0080682B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960" w:rsidRDefault="007A0960">
      <w:r>
        <w:separator/>
      </w:r>
    </w:p>
  </w:endnote>
  <w:endnote w:type="continuationSeparator" w:id="0">
    <w:p w:rsidR="007A0960" w:rsidRDefault="007A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7A0960">
      <w:fldChar w:fldCharType="begin"/>
    </w:r>
    <w:r w:rsidR="007A0960">
      <w:instrText xml:space="preserve"> DOCPROPERTY "Company"  \* MERGEFORMAT </w:instrText>
    </w:r>
    <w:r w:rsidR="007A0960">
      <w:fldChar w:fldCharType="separate"/>
    </w:r>
    <w:r w:rsidRPr="006768B8">
      <w:rPr>
        <w:rFonts w:ascii="Times" w:hAnsi="Times"/>
        <w:caps/>
        <w:snapToGrid w:val="0"/>
      </w:rPr>
      <w:t>Nexteer</w:t>
    </w:r>
    <w:r w:rsidR="007A0960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60" w:rsidRDefault="007A0960">
      <w:r>
        <w:separator/>
      </w:r>
    </w:p>
  </w:footnote>
  <w:footnote w:type="continuationSeparator" w:id="0">
    <w:p w:rsidR="007A0960" w:rsidRDefault="007A0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274D59">
          <w:pPr>
            <w:pStyle w:val="Header"/>
          </w:pPr>
          <w:proofErr w:type="spellStart"/>
          <w:r>
            <w:t>OvrVoltMon</w:t>
          </w:r>
          <w:proofErr w:type="spellEnd"/>
        </w:p>
        <w:p w:rsidR="00DE03FA" w:rsidRDefault="007A0960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274D59">
          <w:pPr>
            <w:pStyle w:val="Header"/>
          </w:pPr>
          <w:r>
            <w:t>1</w:t>
          </w:r>
          <w:r w:rsidR="00206C65">
            <w:t>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5A1CC0" w:rsidP="002304EA">
          <w:pPr>
            <w:pStyle w:val="Header"/>
          </w:pPr>
          <w:r>
            <w:fldChar w:fldCharType="begin"/>
          </w:r>
          <w:r>
            <w:instrText xml:space="preserve"> DATE \@ "d-MMM-yy" </w:instrText>
          </w:r>
          <w:r>
            <w:fldChar w:fldCharType="separate"/>
          </w:r>
          <w:r w:rsidR="00274D59">
            <w:rPr>
              <w:noProof/>
            </w:rPr>
            <w:t>3-Feb-14</w:t>
          </w:r>
          <w:r>
            <w:fldChar w:fldCharType="end"/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2304EA">
          <w:pPr>
            <w:pStyle w:val="Header"/>
          </w:pPr>
          <w:proofErr w:type="spellStart"/>
          <w:r>
            <w:t>Selva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74D59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74D59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 w:rsidP="005A1CC0">
    <w:pPr>
      <w:pStyle w:val="Header"/>
      <w:pBdr>
        <w:top w:val="single" w:sz="4" w:space="2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304EA"/>
    <w:rsid w:val="00251AC0"/>
    <w:rsid w:val="00260F90"/>
    <w:rsid w:val="00264E9B"/>
    <w:rsid w:val="002651B5"/>
    <w:rsid w:val="00274532"/>
    <w:rsid w:val="00274D59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B2F2A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86241"/>
    <w:rsid w:val="00590D11"/>
    <w:rsid w:val="0059107C"/>
    <w:rsid w:val="005A1CC0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4377E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0960"/>
    <w:rsid w:val="007A37A6"/>
    <w:rsid w:val="007A69AC"/>
    <w:rsid w:val="007B76C3"/>
    <w:rsid w:val="007C4C59"/>
    <w:rsid w:val="007D72DE"/>
    <w:rsid w:val="007F0489"/>
    <w:rsid w:val="008050CA"/>
    <w:rsid w:val="0080682B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9F4422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9511F"/>
    <w:rsid w:val="00EA783D"/>
    <w:rsid w:val="00EB3929"/>
    <w:rsid w:val="00ED15E6"/>
    <w:rsid w:val="00EE5444"/>
    <w:rsid w:val="00EF147D"/>
    <w:rsid w:val="00F122CF"/>
    <w:rsid w:val="00F15676"/>
    <w:rsid w:val="00F17800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13EE0-3AB3-479A-BCCA-085C12B7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</Template>
  <TotalTime>15</TotalTime>
  <Pages>7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4452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Sengottaiyan, Selva</cp:lastModifiedBy>
  <cp:revision>7</cp:revision>
  <cp:lastPrinted>2011-03-21T13:34:00Z</cp:lastPrinted>
  <dcterms:created xsi:type="dcterms:W3CDTF">2013-10-03T18:17:00Z</dcterms:created>
  <dcterms:modified xsi:type="dcterms:W3CDTF">2014-02-03T16:46:00Z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