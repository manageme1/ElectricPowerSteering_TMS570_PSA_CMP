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594" w:rsidRDefault="00106594" w:rsidP="00A268FB">
      <w:pPr>
        <w:pStyle w:val="Caption"/>
      </w:pPr>
    </w:p>
    <w:p w:rsidR="00106594" w:rsidRDefault="00106594" w:rsidP="00106594">
      <w:pPr>
        <w:pStyle w:val="Title"/>
      </w:pPr>
      <w:r>
        <w:t>Integration Manual – (Damping)</w:t>
      </w:r>
    </w:p>
    <w:p w:rsidR="00106594" w:rsidRDefault="00106594" w:rsidP="00106594">
      <w:pPr>
        <w:pStyle w:val="Subtitle"/>
      </w:pPr>
      <w:r>
        <w:t>Table of Contents</w:t>
      </w:r>
      <w:r>
        <w:fldChar w:fldCharType="begin"/>
      </w:r>
      <w:r>
        <w:instrText xml:space="preserve"> DOCVARIABLE "MDDRevNum" \* MERGEFORMAT </w:instrText>
      </w:r>
      <w:r>
        <w:fldChar w:fldCharType="end"/>
      </w:r>
      <w:r>
        <w:fldChar w:fldCharType="begin"/>
      </w:r>
      <w:r>
        <w:instrText xml:space="preserve"> DOCVARIABLE "MDDRevNum" \* MERGEFORMAT </w:instrText>
      </w:r>
      <w:r>
        <w:fldChar w:fldCharType="end"/>
      </w:r>
    </w:p>
    <w:p w:rsidR="0007493A" w:rsidRDefault="00106594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8642295" w:history="1">
        <w:r w:rsidR="0007493A" w:rsidRPr="00981D71">
          <w:rPr>
            <w:rStyle w:val="Hyperlink"/>
            <w:noProof/>
          </w:rPr>
          <w:t>1</w:t>
        </w:r>
        <w:r w:rsidR="000749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7493A" w:rsidRPr="00981D71">
          <w:rPr>
            <w:rStyle w:val="Hyperlink"/>
            <w:noProof/>
          </w:rPr>
          <w:t>Dependencies</w:t>
        </w:r>
        <w:r w:rsidR="0007493A">
          <w:rPr>
            <w:noProof/>
            <w:webHidden/>
          </w:rPr>
          <w:tab/>
        </w:r>
        <w:r w:rsidR="0007493A">
          <w:rPr>
            <w:noProof/>
            <w:webHidden/>
          </w:rPr>
          <w:fldChar w:fldCharType="begin"/>
        </w:r>
        <w:r w:rsidR="0007493A">
          <w:rPr>
            <w:noProof/>
            <w:webHidden/>
          </w:rPr>
          <w:instrText xml:space="preserve"> PAGEREF _Toc368642295 \h </w:instrText>
        </w:r>
        <w:r w:rsidR="0007493A">
          <w:rPr>
            <w:noProof/>
            <w:webHidden/>
          </w:rPr>
        </w:r>
        <w:r w:rsidR="0007493A">
          <w:rPr>
            <w:noProof/>
            <w:webHidden/>
          </w:rPr>
          <w:fldChar w:fldCharType="separate"/>
        </w:r>
        <w:r w:rsidR="0007493A">
          <w:rPr>
            <w:noProof/>
            <w:webHidden/>
          </w:rPr>
          <w:t>2</w:t>
        </w:r>
        <w:r w:rsidR="0007493A"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296" w:history="1">
        <w:r w:rsidRPr="00981D7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297" w:history="1">
        <w:r w:rsidRPr="00981D7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298" w:history="1">
        <w:r w:rsidRPr="00981D7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299" w:history="1">
        <w:r w:rsidRPr="00981D7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00" w:history="1">
        <w:r w:rsidRPr="00981D7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01" w:history="1">
        <w:r w:rsidRPr="00981D71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02" w:history="1">
        <w:r w:rsidRPr="00981D71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03" w:history="1">
        <w:r w:rsidRPr="00981D71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04" w:history="1">
        <w:r w:rsidRPr="00981D7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05" w:history="1">
        <w:r w:rsidRPr="00981D7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06" w:history="1">
        <w:r w:rsidRPr="00981D7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07" w:history="1">
        <w:r w:rsidRPr="00981D7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08" w:history="1">
        <w:r w:rsidRPr="00981D7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09" w:history="1">
        <w:r w:rsidRPr="00981D7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10" w:history="1">
        <w:r w:rsidRPr="00981D7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11" w:history="1">
        <w:r w:rsidRPr="00981D7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12" w:history="1">
        <w:r w:rsidRPr="00981D71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13" w:history="1">
        <w:r w:rsidRPr="00981D71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14" w:history="1">
        <w:r w:rsidRPr="00981D7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15" w:history="1">
        <w:r w:rsidRPr="00981D7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93A" w:rsidRDefault="0007493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642316" w:history="1">
        <w:r w:rsidRPr="00981D71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81D71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_Toc368642316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6594" w:rsidRDefault="00106594" w:rsidP="00106594">
      <w:r>
        <w:fldChar w:fldCharType="end"/>
      </w:r>
    </w:p>
    <w:p w:rsidR="00106594" w:rsidRDefault="00106594" w:rsidP="00106594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>
        <w:br w:type="page"/>
      </w:r>
    </w:p>
    <w:p w:rsidR="00106594" w:rsidRDefault="00106594" w:rsidP="00106594">
      <w:pPr>
        <w:pStyle w:val="Heading1"/>
        <w:tabs>
          <w:tab w:val="clear" w:pos="432"/>
        </w:tabs>
      </w:pPr>
      <w:bookmarkStart w:id="0" w:name="_Toc368642295"/>
      <w:r w:rsidRPr="00B27D95">
        <w:lastRenderedPageBreak/>
        <w:t>Dependencies</w:t>
      </w:r>
      <w:bookmarkEnd w:id="0"/>
    </w:p>
    <w:p w:rsidR="00106594" w:rsidRDefault="00106594" w:rsidP="00106594">
      <w:pPr>
        <w:pStyle w:val="Heading2"/>
        <w:tabs>
          <w:tab w:val="clear" w:pos="576"/>
        </w:tabs>
      </w:pPr>
      <w:bookmarkStart w:id="1" w:name="_Toc368642296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106594" w:rsidRDefault="00106594" w:rsidP="00972F9C">
            <w:r>
              <w:t>Module</w:t>
            </w:r>
          </w:p>
        </w:tc>
        <w:tc>
          <w:tcPr>
            <w:tcW w:w="6138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Feature</w:t>
            </w: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106594" w:rsidRDefault="00106594" w:rsidP="00972F9C">
            <w:r>
              <w:t>None</w:t>
            </w:r>
          </w:p>
        </w:tc>
        <w:tc>
          <w:tcPr>
            <w:tcW w:w="6138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6594" w:rsidRDefault="00106594" w:rsidP="00106594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106594" w:rsidRDefault="00106594" w:rsidP="00106594"/>
    <w:p w:rsidR="00106594" w:rsidRDefault="00106594" w:rsidP="00106594">
      <w:pPr>
        <w:pStyle w:val="Heading2"/>
        <w:tabs>
          <w:tab w:val="clear" w:pos="576"/>
        </w:tabs>
      </w:pPr>
      <w:bookmarkStart w:id="2" w:name="_Toc368642297"/>
      <w:r>
        <w:t xml:space="preserve">Global </w:t>
      </w:r>
      <w:proofErr w:type="gramStart"/>
      <w:r>
        <w:t>Functions(</w:t>
      </w:r>
      <w:proofErr w:type="gramEnd"/>
      <w:r>
        <w:t>Non RTE) to be provided to Integration Project</w:t>
      </w:r>
      <w:bookmarkEnd w:id="2"/>
    </w:p>
    <w:p w:rsidR="00106594" w:rsidRDefault="00106594" w:rsidP="00106594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>
        <w:br w:type="page"/>
      </w:r>
    </w:p>
    <w:p w:rsidR="00106594" w:rsidRPr="006D151B" w:rsidRDefault="00106594" w:rsidP="00106594">
      <w:pPr>
        <w:pStyle w:val="Heading1"/>
        <w:tabs>
          <w:tab w:val="clear" w:pos="432"/>
        </w:tabs>
      </w:pPr>
      <w:bookmarkStart w:id="3" w:name="_Toc368642298"/>
      <w:r>
        <w:lastRenderedPageBreak/>
        <w:t>Configuration</w:t>
      </w:r>
      <w:bookmarkEnd w:id="3"/>
    </w:p>
    <w:p w:rsidR="00106594" w:rsidRDefault="00106594" w:rsidP="00106594">
      <w:pPr>
        <w:pStyle w:val="Heading2"/>
        <w:tabs>
          <w:tab w:val="clear" w:pos="576"/>
        </w:tabs>
      </w:pPr>
      <w:bookmarkStart w:id="4" w:name="_Toc368642299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06594" w:rsidRDefault="00106594" w:rsidP="00972F9C">
            <w:r>
              <w:t>Modules</w:t>
            </w:r>
          </w:p>
        </w:tc>
        <w:tc>
          <w:tcPr>
            <w:tcW w:w="4771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06594" w:rsidRPr="00206C65" w:rsidRDefault="00106594" w:rsidP="00972F9C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6594" w:rsidRDefault="00106594" w:rsidP="00106594">
      <w:pPr>
        <w:pStyle w:val="Heading2"/>
        <w:tabs>
          <w:tab w:val="clear" w:pos="576"/>
        </w:tabs>
      </w:pPr>
      <w:bookmarkStart w:id="5" w:name="OLE_LINK10"/>
      <w:bookmarkStart w:id="6" w:name="OLE_LINK11"/>
      <w:bookmarkStart w:id="7" w:name="_Toc368642300"/>
      <w:r w:rsidRPr="007C4C59">
        <w:t>Configuration Files</w:t>
      </w:r>
      <w:r>
        <w:t xml:space="preserve"> to be provided by Integration Project</w:t>
      </w:r>
      <w:bookmarkEnd w:id="7"/>
    </w:p>
    <w:p w:rsidR="00106594" w:rsidRDefault="00106594" w:rsidP="00106594">
      <w:pPr>
        <w:pStyle w:val="Heading2"/>
        <w:numPr>
          <w:ilvl w:val="0"/>
          <w:numId w:val="0"/>
        </w:numPr>
        <w:ind w:left="576"/>
      </w:pPr>
    </w:p>
    <w:p w:rsidR="00106594" w:rsidRDefault="00106594" w:rsidP="00106594">
      <w:proofErr w:type="spellStart"/>
      <w:r>
        <w:t>Ap_Damping_Cfg.h</w:t>
      </w:r>
      <w:proofErr w:type="spellEnd"/>
      <w:r>
        <w:t xml:space="preserve"> generated by Ap_Damping_Cfg.h.tt</w:t>
      </w:r>
    </w:p>
    <w:p w:rsidR="00106594" w:rsidRDefault="00106594" w:rsidP="00106594"/>
    <w:p w:rsidR="00106594" w:rsidRDefault="00106594" w:rsidP="00106594">
      <w:pPr>
        <w:pStyle w:val="Heading3"/>
        <w:tabs>
          <w:tab w:val="clear" w:pos="720"/>
        </w:tabs>
      </w:pPr>
      <w:bookmarkStart w:id="8" w:name="OLE_LINK12"/>
      <w:bookmarkStart w:id="9" w:name="OLE_LINK13"/>
      <w:bookmarkStart w:id="10" w:name="_Toc368642301"/>
      <w:bookmarkEnd w:id="5"/>
      <w:bookmarkEnd w:id="6"/>
      <w:r>
        <w:t>Da Vinci Parameter Configuration Changes</w:t>
      </w:r>
      <w:bookmarkEnd w:id="1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06594" w:rsidRPr="00206C65" w:rsidRDefault="00106594" w:rsidP="00972F9C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06594" w:rsidRPr="00206C65" w:rsidRDefault="00106594" w:rsidP="00972F9C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Damping</w:t>
            </w:r>
            <w:r w:rsidRPr="00206C65">
              <w:rPr>
                <w:b w:val="0"/>
              </w:rPr>
              <w:t>General</w:t>
            </w:r>
            <w:proofErr w:type="spellEnd"/>
            <w:r w:rsidRPr="00206C65"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Damping</w:t>
            </w:r>
            <w:r w:rsidRPr="00206C65">
              <w:rPr>
                <w:b w:val="0"/>
              </w:rPr>
              <w:t>CPEnable</w:t>
            </w:r>
            <w:proofErr w:type="spellEnd"/>
          </w:p>
        </w:tc>
        <w:tc>
          <w:tcPr>
            <w:tcW w:w="4200" w:type="dxa"/>
          </w:tcPr>
          <w:p w:rsidR="00106594" w:rsidRPr="001C67A3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checkpoints</w:t>
            </w:r>
          </w:p>
        </w:tc>
        <w:tc>
          <w:tcPr>
            <w:tcW w:w="1117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Damping</w:t>
            </w:r>
          </w:p>
        </w:tc>
      </w:tr>
      <w:bookmarkEnd w:id="8"/>
      <w:bookmarkEnd w:id="9"/>
    </w:tbl>
    <w:p w:rsidR="00106594" w:rsidRDefault="00106594" w:rsidP="00106594"/>
    <w:p w:rsidR="00106594" w:rsidRDefault="00106594" w:rsidP="00106594">
      <w:pPr>
        <w:pStyle w:val="Heading3"/>
        <w:tabs>
          <w:tab w:val="clear" w:pos="720"/>
        </w:tabs>
      </w:pPr>
      <w:bookmarkStart w:id="11" w:name="_Toc368642302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106594" w:rsidRDefault="00106594" w:rsidP="00972F9C">
            <w:r>
              <w:t>ISR Name</w:t>
            </w:r>
          </w:p>
        </w:tc>
        <w:tc>
          <w:tcPr>
            <w:tcW w:w="869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106594" w:rsidRPr="00206C65" w:rsidRDefault="00106594" w:rsidP="00972F9C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6594" w:rsidRPr="00F122CF" w:rsidRDefault="00106594" w:rsidP="00106594">
      <w:pPr>
        <w:pStyle w:val="Heading3"/>
        <w:tabs>
          <w:tab w:val="clear" w:pos="720"/>
        </w:tabs>
      </w:pPr>
      <w:bookmarkStart w:id="12" w:name="_Toc368642303"/>
      <w:r>
        <w:t xml:space="preserve">Manual </w:t>
      </w:r>
      <w:bookmarkStart w:id="13" w:name="OLE_LINK22"/>
      <w:bookmarkStart w:id="14" w:name="OLE_LINK23"/>
      <w:bookmarkStart w:id="15" w:name="OLE_LINK24"/>
      <w:r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06594" w:rsidRDefault="00106594" w:rsidP="00972F9C">
            <w:r>
              <w:t>Constant</w:t>
            </w:r>
          </w:p>
        </w:tc>
        <w:tc>
          <w:tcPr>
            <w:tcW w:w="4200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06594" w:rsidRPr="00206C65" w:rsidRDefault="00106594" w:rsidP="00972F9C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106594" w:rsidRPr="001C67A3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6594" w:rsidRDefault="00106594" w:rsidP="00106594"/>
    <w:p w:rsidR="00106594" w:rsidRDefault="00106594" w:rsidP="00106594">
      <w:pPr>
        <w:rPr>
          <w:rFonts w:ascii="Arial" w:hAnsi="Arial"/>
          <w:kern w:val="28"/>
          <w:sz w:val="28"/>
        </w:rPr>
      </w:pPr>
      <w:r>
        <w:br w:type="page"/>
      </w:r>
    </w:p>
    <w:p w:rsidR="00106594" w:rsidRDefault="00106594" w:rsidP="00106594">
      <w:pPr>
        <w:pStyle w:val="Heading1"/>
        <w:tabs>
          <w:tab w:val="clear" w:pos="432"/>
        </w:tabs>
      </w:pPr>
      <w:bookmarkStart w:id="16" w:name="_Toc368642304"/>
      <w:r>
        <w:lastRenderedPageBreak/>
        <w:t>Integration</w:t>
      </w:r>
      <w:bookmarkEnd w:id="16"/>
    </w:p>
    <w:p w:rsidR="00106594" w:rsidRDefault="00106594" w:rsidP="00106594">
      <w:pPr>
        <w:pStyle w:val="Heading2"/>
        <w:tabs>
          <w:tab w:val="clear" w:pos="576"/>
        </w:tabs>
      </w:pPr>
      <w:bookmarkStart w:id="17" w:name="OLE_LINK83"/>
      <w:bookmarkStart w:id="18" w:name="OLE_LINK84"/>
      <w:bookmarkStart w:id="19" w:name="_Toc368642305"/>
      <w:r>
        <w:t>Required Global Data Inputs</w:t>
      </w:r>
      <w:bookmarkEnd w:id="19"/>
    </w:p>
    <w:p w:rsidR="00106594" w:rsidRDefault="00106594" w:rsidP="00106594"/>
    <w:tbl>
      <w:tblPr>
        <w:tblpPr w:leftFromText="180" w:rightFromText="180" w:vertAnchor="text" w:tblpY="1"/>
        <w:tblOverlap w:val="never"/>
        <w:tblW w:w="3020" w:type="dxa"/>
        <w:tblInd w:w="98" w:type="dxa"/>
        <w:tblLook w:val="04A0" w:firstRow="1" w:lastRow="0" w:firstColumn="1" w:lastColumn="0" w:noHBand="0" w:noVBand="1"/>
      </w:tblPr>
      <w:tblGrid>
        <w:gridCol w:w="3020"/>
      </w:tblGrid>
      <w:tr w:rsidR="00106594" w:rsidRPr="00F17800" w:rsidTr="0007493A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Pr="00F17800" w:rsidRDefault="001065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D58FE">
              <w:rPr>
                <w:rFonts w:ascii="Arial" w:hAnsi="Arial" w:cs="Arial"/>
                <w:sz w:val="16"/>
                <w:szCs w:val="16"/>
              </w:rPr>
              <w:t>MotorVelCRF_MtrRadpS_f32</w:t>
            </w:r>
          </w:p>
        </w:tc>
      </w:tr>
      <w:tr w:rsidR="00106594" w:rsidRPr="00F17800" w:rsidTr="00106594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Pr="00F17800" w:rsidRDefault="00106594" w:rsidP="001065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D58FE">
              <w:rPr>
                <w:rFonts w:ascii="Arial" w:hAnsi="Arial" w:cs="Arial"/>
                <w:sz w:val="16"/>
                <w:szCs w:val="16"/>
              </w:rPr>
              <w:t>HwTorque_HwNm_f32</w:t>
            </w:r>
          </w:p>
        </w:tc>
      </w:tr>
      <w:tr w:rsidR="00106594" w:rsidRPr="00F17800" w:rsidTr="00106594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Pr="00F17800" w:rsidRDefault="00106594" w:rsidP="001065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D58FE">
              <w:rPr>
                <w:rFonts w:ascii="Arial" w:hAnsi="Arial" w:cs="Arial"/>
                <w:sz w:val="16"/>
                <w:szCs w:val="16"/>
              </w:rPr>
              <w:t>VehicleSpeed_Kph_f32</w:t>
            </w:r>
          </w:p>
        </w:tc>
      </w:tr>
      <w:tr w:rsidR="00106594" w:rsidRPr="00F17800" w:rsidTr="00106594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Pr="00F17800" w:rsidRDefault="00106594" w:rsidP="001065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DampingDDFactor_Uls_f32</w:t>
            </w:r>
          </w:p>
        </w:tc>
      </w:tr>
      <w:tr w:rsidR="00106594" w:rsidRPr="00F17800" w:rsidTr="0007493A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Pr="00F17800" w:rsidRDefault="001065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D58FE">
              <w:rPr>
                <w:rFonts w:ascii="Arial" w:hAnsi="Arial" w:cs="Arial"/>
                <w:sz w:val="16"/>
                <w:szCs w:val="16"/>
              </w:rPr>
              <w:t>AssistMechTempEst_DegC_f32</w:t>
            </w:r>
          </w:p>
        </w:tc>
      </w:tr>
      <w:tr w:rsidR="00106594" w:rsidRPr="00F17800" w:rsidTr="0007493A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Pr="00F17800" w:rsidRDefault="001065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3D58FE">
              <w:rPr>
                <w:rFonts w:ascii="Arial" w:hAnsi="Arial" w:cs="Arial"/>
                <w:sz w:val="16"/>
                <w:szCs w:val="16"/>
              </w:rPr>
              <w:t>AssistCmp_MtrNm_f32</w:t>
            </w:r>
          </w:p>
        </w:tc>
      </w:tr>
      <w:tr w:rsidR="00106594" w:rsidRPr="00F17800" w:rsidTr="0007493A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Pr="00F17800" w:rsidRDefault="001065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DefeatDampingSvc_Cnt_lgc</w:t>
            </w:r>
            <w:proofErr w:type="spellEnd"/>
          </w:p>
        </w:tc>
      </w:tr>
      <w:tr w:rsidR="00106594" w:rsidRPr="00F17800" w:rsidTr="0007493A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Pr="0007493A" w:rsidRDefault="00106594">
            <w:pPr>
              <w:spacing w:after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07493A">
              <w:rPr>
                <w:rFonts w:ascii="Arial" w:hAnsi="Arial" w:cs="Arial"/>
                <w:color w:val="FF0000"/>
                <w:sz w:val="16"/>
                <w:szCs w:val="16"/>
              </w:rPr>
              <w:t>CustomDamp_MtrNm_f32</w:t>
            </w:r>
          </w:p>
        </w:tc>
      </w:tr>
      <w:tr w:rsidR="00106594" w:rsidRPr="00F17800" w:rsidTr="0007493A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Pr="00F17800" w:rsidRDefault="001065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06594" w:rsidRPr="00F17800" w:rsidTr="0007493A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Pr="00F17800" w:rsidRDefault="00106594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06594" w:rsidRDefault="00106594" w:rsidP="00106594"/>
    <w:p w:rsidR="00106594" w:rsidRDefault="00106594" w:rsidP="00106594">
      <w:r>
        <w:br w:type="textWrapping" w:clear="all"/>
      </w:r>
    </w:p>
    <w:p w:rsidR="00106594" w:rsidRDefault="00106594" w:rsidP="00106594">
      <w:pPr>
        <w:pStyle w:val="Heading2"/>
        <w:tabs>
          <w:tab w:val="clear" w:pos="576"/>
        </w:tabs>
      </w:pPr>
      <w:bookmarkStart w:id="20" w:name="_Toc368642306"/>
      <w:r>
        <w:t>Required Global Data Outputs</w:t>
      </w:r>
      <w:bookmarkEnd w:id="20"/>
    </w:p>
    <w:p w:rsidR="00106594" w:rsidRDefault="00106594" w:rsidP="00106594"/>
    <w:tbl>
      <w:tblPr>
        <w:tblW w:w="3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</w:tblGrid>
      <w:tr w:rsidR="00106594" w:rsidTr="0007493A">
        <w:trPr>
          <w:trHeight w:val="270"/>
        </w:trPr>
        <w:tc>
          <w:tcPr>
            <w:tcW w:w="3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bookmarkEnd w:id="17"/>
          <w:bookmarkEnd w:id="18"/>
          <w:p w:rsidR="00106594" w:rsidRDefault="00106594" w:rsidP="00972F9C">
            <w:pPr>
              <w:rPr>
                <w:rFonts w:ascii="Arial" w:hAnsi="Arial" w:cs="Arial"/>
                <w:sz w:val="16"/>
                <w:szCs w:val="16"/>
              </w:rPr>
            </w:pPr>
            <w:r w:rsidRPr="00106594">
              <w:rPr>
                <w:rFonts w:ascii="Arial" w:hAnsi="Arial" w:cs="Arial"/>
                <w:sz w:val="16"/>
                <w:szCs w:val="16"/>
              </w:rPr>
              <w:t>DampingCmd_MtrNm_f32</w:t>
            </w:r>
          </w:p>
        </w:tc>
      </w:tr>
      <w:tr w:rsidR="00106594" w:rsidTr="0007493A">
        <w:trPr>
          <w:trHeight w:val="270"/>
        </w:trPr>
        <w:tc>
          <w:tcPr>
            <w:tcW w:w="3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06594" w:rsidRDefault="00106594" w:rsidP="00972F9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06594" w:rsidRDefault="00106594" w:rsidP="00106594">
      <w:pPr>
        <w:pStyle w:val="Heading2"/>
        <w:tabs>
          <w:tab w:val="clear" w:pos="576"/>
        </w:tabs>
      </w:pPr>
      <w:r>
        <w:t xml:space="preserve"> </w:t>
      </w:r>
      <w:bookmarkStart w:id="21" w:name="_Toc368642307"/>
      <w:r>
        <w:t>Specific Include Path present</w:t>
      </w:r>
      <w:bookmarkEnd w:id="21"/>
    </w:p>
    <w:p w:rsidR="00106594" w:rsidRDefault="00106594" w:rsidP="0010659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>
        <w:br w:type="page"/>
      </w:r>
    </w:p>
    <w:p w:rsidR="00106594" w:rsidRDefault="00106594" w:rsidP="00106594">
      <w:pPr>
        <w:pStyle w:val="Heading1"/>
        <w:tabs>
          <w:tab w:val="clear" w:pos="432"/>
        </w:tabs>
      </w:pPr>
      <w:bookmarkStart w:id="22" w:name="_Toc368642308"/>
      <w:r>
        <w:lastRenderedPageBreak/>
        <w:t>Runnable Scheduling</w:t>
      </w:r>
      <w:bookmarkEnd w:id="22"/>
      <w:r>
        <w:t xml:space="preserve"> </w:t>
      </w:r>
    </w:p>
    <w:p w:rsidR="00106594" w:rsidRDefault="00106594" w:rsidP="00106594">
      <w:r>
        <w:t>This section specifies the required runnable scheduling.</w:t>
      </w:r>
    </w:p>
    <w:p w:rsidR="00106594" w:rsidRDefault="00106594" w:rsidP="00106594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06594" w:rsidRDefault="00106594" w:rsidP="00972F9C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06594" w:rsidRPr="00206C65" w:rsidRDefault="00106594" w:rsidP="00972F9C">
            <w:pPr>
              <w:rPr>
                <w:b w:val="0"/>
              </w:rPr>
            </w:pPr>
            <w:r>
              <w:rPr>
                <w:b w:val="0"/>
              </w:rPr>
              <w:t>Damping</w:t>
            </w:r>
            <w:r w:rsidRPr="00206C65">
              <w:rPr>
                <w:b w:val="0"/>
              </w:rPr>
              <w:t>_Init1</w:t>
            </w:r>
          </w:p>
        </w:tc>
        <w:tc>
          <w:tcPr>
            <w:tcW w:w="4835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Called from RTE before any call to the periodic functions</w:t>
            </w:r>
          </w:p>
        </w:tc>
        <w:tc>
          <w:tcPr>
            <w:tcW w:w="1772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RTE </w:t>
            </w:r>
            <w:proofErr w:type="spellStart"/>
            <w:r>
              <w:t>init</w:t>
            </w:r>
            <w:proofErr w:type="spellEnd"/>
          </w:p>
        </w:tc>
      </w:tr>
    </w:tbl>
    <w:p w:rsidR="00106594" w:rsidRDefault="00106594" w:rsidP="00106594">
      <w:pPr>
        <w:spacing w:after="0"/>
      </w:pPr>
    </w:p>
    <w:p w:rsidR="00106594" w:rsidRDefault="00106594" w:rsidP="00106594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06594" w:rsidRDefault="00106594" w:rsidP="00972F9C">
            <w:r>
              <w:t>Runnable</w:t>
            </w:r>
          </w:p>
        </w:tc>
        <w:tc>
          <w:tcPr>
            <w:tcW w:w="4835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06594" w:rsidRPr="00206C65" w:rsidRDefault="00106594" w:rsidP="00972F9C">
            <w:pPr>
              <w:rPr>
                <w:b w:val="0"/>
              </w:rPr>
            </w:pPr>
            <w:r>
              <w:rPr>
                <w:b w:val="0"/>
              </w:rPr>
              <w:t>Damping</w:t>
            </w:r>
            <w:r w:rsidRPr="00206C65">
              <w:rPr>
                <w:b w:val="0"/>
              </w:rPr>
              <w:t>_Per1</w:t>
            </w:r>
          </w:p>
        </w:tc>
        <w:tc>
          <w:tcPr>
            <w:tcW w:w="4835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  <w:tr w:rsidR="00106594" w:rsidTr="0097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106594" w:rsidRPr="00206C65" w:rsidRDefault="00106594" w:rsidP="00972F9C">
            <w:pPr>
              <w:rPr>
                <w:b w:val="0"/>
              </w:rPr>
            </w:pPr>
          </w:p>
        </w:tc>
        <w:tc>
          <w:tcPr>
            <w:tcW w:w="4835" w:type="dxa"/>
          </w:tcPr>
          <w:p w:rsidR="00106594" w:rsidRDefault="00106594" w:rsidP="00972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2" w:type="dxa"/>
          </w:tcPr>
          <w:p w:rsidR="00106594" w:rsidRDefault="00106594" w:rsidP="00972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6594" w:rsidRDefault="00106594" w:rsidP="00106594">
      <w:pPr>
        <w:spacing w:after="0"/>
      </w:pPr>
    </w:p>
    <w:p w:rsidR="00106594" w:rsidRDefault="00106594" w:rsidP="00106594"/>
    <w:p w:rsidR="00106594" w:rsidRDefault="00106594" w:rsidP="00106594">
      <w:pPr>
        <w:spacing w:after="0"/>
        <w:rPr>
          <w:b/>
        </w:rPr>
      </w:pPr>
      <w:r>
        <w:rPr>
          <w:b/>
        </w:rPr>
        <w:t>.</w:t>
      </w:r>
    </w:p>
    <w:p w:rsidR="00106594" w:rsidRDefault="00106594" w:rsidP="00106594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106594" w:rsidRDefault="00106594" w:rsidP="00106594">
      <w:pPr>
        <w:pStyle w:val="Heading1"/>
        <w:tabs>
          <w:tab w:val="clear" w:pos="432"/>
        </w:tabs>
      </w:pPr>
      <w:bookmarkStart w:id="23" w:name="OLE_LINK16"/>
      <w:bookmarkStart w:id="24" w:name="OLE_LINK17"/>
      <w:bookmarkStart w:id="25" w:name="_Toc368642309"/>
      <w:r>
        <w:lastRenderedPageBreak/>
        <w:t>Memory Mapping</w:t>
      </w:r>
      <w:bookmarkEnd w:id="25"/>
    </w:p>
    <w:p w:rsidR="00106594" w:rsidRDefault="00106594" w:rsidP="00106594">
      <w:pPr>
        <w:pStyle w:val="Heading2"/>
        <w:tabs>
          <w:tab w:val="clear" w:pos="576"/>
        </w:tabs>
      </w:pPr>
      <w:bookmarkStart w:id="26" w:name="_Toc368642310"/>
      <w:bookmarkEnd w:id="23"/>
      <w:bookmarkEnd w:id="24"/>
      <w:r>
        <w:t>Mapping</w:t>
      </w:r>
      <w:bookmarkEnd w:id="2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778"/>
        <w:gridCol w:w="1291"/>
        <w:gridCol w:w="1787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106594" w:rsidRDefault="00106594" w:rsidP="00972F9C">
            <w:r>
              <w:t>Memory Section</w:t>
            </w:r>
          </w:p>
        </w:tc>
        <w:tc>
          <w:tcPr>
            <w:tcW w:w="1291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787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106594" w:rsidRPr="00586241" w:rsidRDefault="00106594" w:rsidP="00972F9C">
            <w:pPr>
              <w:rPr>
                <w:b w:val="0"/>
              </w:rPr>
            </w:pPr>
            <w:r>
              <w:rPr>
                <w:b w:val="0"/>
              </w:rPr>
              <w:t>DAMPING</w:t>
            </w:r>
            <w:r w:rsidRPr="00586241">
              <w:rPr>
                <w:b w:val="0"/>
              </w:rPr>
              <w:t>_START_SEC_VAR_CLEARED_32</w:t>
            </w:r>
          </w:p>
        </w:tc>
        <w:tc>
          <w:tcPr>
            <w:tcW w:w="1291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94" w:rsidTr="0097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106594" w:rsidRPr="00586241" w:rsidRDefault="00106594" w:rsidP="00972F9C">
            <w:pPr>
              <w:rPr>
                <w:b w:val="0"/>
              </w:rPr>
            </w:pPr>
            <w:r>
              <w:rPr>
                <w:b w:val="0"/>
              </w:rPr>
              <w:t>DAMPING</w:t>
            </w:r>
            <w:r w:rsidRPr="00586241">
              <w:rPr>
                <w:b w:val="0"/>
              </w:rPr>
              <w:t>_START_SEC_VAR_CLEARED_16</w:t>
            </w:r>
          </w:p>
        </w:tc>
        <w:tc>
          <w:tcPr>
            <w:tcW w:w="1291" w:type="dxa"/>
          </w:tcPr>
          <w:p w:rsidR="00106594" w:rsidRDefault="00106594" w:rsidP="00972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106594" w:rsidRDefault="00106594" w:rsidP="00972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106594" w:rsidRPr="00586241" w:rsidRDefault="00106594" w:rsidP="00106594">
            <w:pPr>
              <w:rPr>
                <w:b w:val="0"/>
              </w:rPr>
            </w:pPr>
            <w:r>
              <w:rPr>
                <w:b w:val="0"/>
              </w:rPr>
              <w:t>DAMPING</w:t>
            </w:r>
            <w:r w:rsidRPr="00F17800">
              <w:rPr>
                <w:b w:val="0"/>
              </w:rPr>
              <w:t>_START_SEC_VAR_</w:t>
            </w:r>
            <w:r>
              <w:rPr>
                <w:b w:val="0"/>
              </w:rPr>
              <w:t>CLEARED</w:t>
            </w:r>
            <w:r w:rsidRPr="00F17800">
              <w:rPr>
                <w:b w:val="0"/>
              </w:rPr>
              <w:t>_UNSPECIFIED</w:t>
            </w:r>
          </w:p>
        </w:tc>
        <w:tc>
          <w:tcPr>
            <w:tcW w:w="1291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594" w:rsidTr="00972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106594" w:rsidRDefault="00106594" w:rsidP="00972F9C">
            <w:pPr>
              <w:rPr>
                <w:b w:val="0"/>
              </w:rPr>
            </w:pPr>
            <w:r>
              <w:rPr>
                <w:b w:val="0"/>
              </w:rPr>
              <w:t>DAMPING</w:t>
            </w:r>
            <w:r w:rsidRPr="00F17800">
              <w:rPr>
                <w:b w:val="0"/>
              </w:rPr>
              <w:t>_START_SEC_VAR_CLEARED_BOOLEAN</w:t>
            </w:r>
          </w:p>
        </w:tc>
        <w:tc>
          <w:tcPr>
            <w:tcW w:w="1291" w:type="dxa"/>
          </w:tcPr>
          <w:p w:rsidR="00106594" w:rsidRDefault="00106594" w:rsidP="00972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106594" w:rsidRDefault="00106594" w:rsidP="00972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106594" w:rsidRPr="00586241" w:rsidRDefault="00106594" w:rsidP="00972F9C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>
              <w:rPr>
                <w:b w:val="0"/>
              </w:rPr>
              <w:t>DAMPING</w:t>
            </w:r>
            <w:r w:rsidRPr="00586241">
              <w:rPr>
                <w:b w:val="0"/>
              </w:rPr>
              <w:t>_APPL_CODE</w:t>
            </w:r>
          </w:p>
        </w:tc>
        <w:tc>
          <w:tcPr>
            <w:tcW w:w="1291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6594" w:rsidRPr="006768B8" w:rsidRDefault="00106594" w:rsidP="00106594">
      <w:r>
        <w:t xml:space="preserve">* Each …START_SEC… constant is terminated by a …STOP_SEC… constant as specified in the AUTOSAR Memory Mapping requirements. </w:t>
      </w:r>
    </w:p>
    <w:p w:rsidR="00106594" w:rsidRDefault="00106594" w:rsidP="00106594">
      <w:pPr>
        <w:pStyle w:val="Heading2"/>
        <w:tabs>
          <w:tab w:val="clear" w:pos="576"/>
        </w:tabs>
      </w:pPr>
      <w:bookmarkStart w:id="27" w:name="_Toc368642311"/>
      <w:r>
        <w:t>Usage</w:t>
      </w:r>
      <w:bookmarkEnd w:id="27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106594" w:rsidRDefault="00106594" w:rsidP="00972F9C">
            <w:r>
              <w:t>Feature</w:t>
            </w:r>
          </w:p>
        </w:tc>
        <w:tc>
          <w:tcPr>
            <w:tcW w:w="2070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106594" w:rsidRDefault="00106594" w:rsidP="00972F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106594" w:rsidRDefault="00106594" w:rsidP="00972F9C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106594" w:rsidRDefault="00106594" w:rsidP="00972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6594" w:rsidRDefault="00106594" w:rsidP="0010659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106594" w:rsidRDefault="00106594" w:rsidP="00106594">
      <w:pPr>
        <w:pStyle w:val="Heading2"/>
        <w:tabs>
          <w:tab w:val="clear" w:pos="576"/>
        </w:tabs>
      </w:pPr>
      <w:bookmarkStart w:id="28" w:name="OLE_LINK20"/>
      <w:bookmarkStart w:id="29" w:name="OLE_LINK81"/>
      <w:bookmarkStart w:id="30" w:name="OLE_LINK82"/>
      <w:bookmarkStart w:id="31" w:name="_Toc368642312"/>
      <w:proofErr w:type="gramStart"/>
      <w:r>
        <w:t>Non  RTE</w:t>
      </w:r>
      <w:proofErr w:type="gramEnd"/>
      <w:r>
        <w:t xml:space="preserve"> </w:t>
      </w:r>
      <w:proofErr w:type="spellStart"/>
      <w:r>
        <w:t>NvM</w:t>
      </w:r>
      <w:proofErr w:type="spellEnd"/>
      <w:r>
        <w:t xml:space="preserve"> Blocks</w:t>
      </w:r>
      <w:bookmarkEnd w:id="31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8"/>
          <w:p w:rsidR="00106594" w:rsidRDefault="00106594" w:rsidP="00972F9C">
            <w:r>
              <w:t>Block Name</w:t>
            </w: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106594" w:rsidRDefault="00106594" w:rsidP="00972F9C">
            <w:r>
              <w:t>&lt;NVM block used Non RTE functions &gt;</w:t>
            </w:r>
          </w:p>
        </w:tc>
      </w:tr>
    </w:tbl>
    <w:p w:rsidR="00106594" w:rsidRDefault="00106594" w:rsidP="00106594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29"/>
    <w:bookmarkEnd w:id="30"/>
    <w:p w:rsidR="00106594" w:rsidRDefault="00106594" w:rsidP="00106594">
      <w:pPr>
        <w:pStyle w:val="Heading2"/>
        <w:tabs>
          <w:tab w:val="clear" w:pos="576"/>
        </w:tabs>
      </w:pPr>
      <w:r>
        <w:t xml:space="preserve"> </w:t>
      </w:r>
      <w:bookmarkStart w:id="32" w:name="_Toc368642313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106594" w:rsidTr="00972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106594" w:rsidRDefault="00106594" w:rsidP="00972F9C">
            <w:r>
              <w:t>Block Name</w:t>
            </w:r>
          </w:p>
        </w:tc>
      </w:tr>
      <w:tr w:rsidR="00106594" w:rsidTr="0097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106594" w:rsidRDefault="00106594" w:rsidP="00972F9C">
            <w:r>
              <w:t>&lt;NVM block used in RTE functions &gt;</w:t>
            </w:r>
          </w:p>
        </w:tc>
      </w:tr>
    </w:tbl>
    <w:p w:rsidR="00106594" w:rsidRDefault="00106594" w:rsidP="00106594">
      <w:proofErr w:type="gramStart"/>
      <w:r>
        <w:t>Note :</w:t>
      </w:r>
      <w:proofErr w:type="gramEnd"/>
      <w:r>
        <w:t xml:space="preserve"> Size of the NVM block if configured in developer   </w:t>
      </w:r>
    </w:p>
    <w:p w:rsidR="00106594" w:rsidRDefault="00106594" w:rsidP="00106594"/>
    <w:p w:rsidR="00106594" w:rsidRDefault="00106594" w:rsidP="00106594">
      <w:pPr>
        <w:pStyle w:val="Heading1"/>
        <w:tabs>
          <w:tab w:val="clear" w:pos="432"/>
        </w:tabs>
      </w:pPr>
      <w:bookmarkStart w:id="33" w:name="OLE_LINK18"/>
      <w:bookmarkStart w:id="34" w:name="OLE_LINK19"/>
      <w:bookmarkStart w:id="35" w:name="_Toc368642314"/>
      <w:r>
        <w:t>Compiler Settings</w:t>
      </w:r>
      <w:bookmarkEnd w:id="35"/>
    </w:p>
    <w:bookmarkEnd w:id="33"/>
    <w:bookmarkEnd w:id="34"/>
    <w:p w:rsidR="00106594" w:rsidRDefault="00106594" w:rsidP="00106594">
      <w:pPr>
        <w:pStyle w:val="Heading2"/>
        <w:tabs>
          <w:tab w:val="clear" w:pos="576"/>
        </w:tabs>
      </w:pPr>
      <w:r w:rsidRPr="00EE5444">
        <w:t xml:space="preserve"> </w:t>
      </w:r>
      <w:bookmarkStart w:id="36" w:name="_Toc368642315"/>
      <w:r>
        <w:t>Preprocessor MACRO</w:t>
      </w:r>
      <w:bookmarkEnd w:id="36"/>
    </w:p>
    <w:p w:rsidR="00106594" w:rsidRDefault="00106594" w:rsidP="00106594">
      <w:bookmarkStart w:id="37" w:name="OLE_LINK21"/>
      <w:r>
        <w:t>&lt;Define all the preprocessor Macros needed and conditions when needed&gt;.</w:t>
      </w:r>
    </w:p>
    <w:p w:rsidR="00106594" w:rsidRDefault="00106594" w:rsidP="00106594">
      <w:pPr>
        <w:pStyle w:val="Heading2"/>
        <w:tabs>
          <w:tab w:val="clear" w:pos="576"/>
        </w:tabs>
      </w:pPr>
      <w:bookmarkStart w:id="38" w:name="_Toc368642316"/>
      <w:bookmarkEnd w:id="37"/>
      <w:r>
        <w:t>Optimization Settings</w:t>
      </w:r>
      <w:bookmarkEnd w:id="38"/>
    </w:p>
    <w:p w:rsidR="004A781C" w:rsidRDefault="00106594" w:rsidP="00106594">
      <w:pPr>
        <w:pStyle w:val="Caption"/>
      </w:pPr>
      <w:r>
        <w:t>&lt;Define Optimization levels that are needed and conditions when needed&gt;.</w:t>
      </w:r>
      <w:r w:rsidR="004A781C">
        <w:br w:type="page"/>
      </w:r>
      <w:r w:rsidR="004A781C">
        <w:lastRenderedPageBreak/>
        <w:t>Revision Control Log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6"/>
        <w:gridCol w:w="662"/>
        <w:gridCol w:w="6210"/>
        <w:gridCol w:w="1080"/>
        <w:gridCol w:w="1105"/>
      </w:tblGrid>
      <w:tr w:rsidR="004A781C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662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1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8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105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62" w:type="dxa"/>
          </w:tcPr>
          <w:p w:rsidR="004A781C" w:rsidRDefault="002A164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10" w:type="dxa"/>
          </w:tcPr>
          <w:p w:rsidR="004A781C" w:rsidRDefault="001C67A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80" w:type="dxa"/>
          </w:tcPr>
          <w:p w:rsidR="004A781C" w:rsidRDefault="0010659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2-May-13</w:t>
            </w:r>
          </w:p>
        </w:tc>
        <w:tc>
          <w:tcPr>
            <w:tcW w:w="1105" w:type="dxa"/>
          </w:tcPr>
          <w:p w:rsidR="004A781C" w:rsidRDefault="001C67A3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  <w:r w:rsidR="00CD317A">
              <w:rPr>
                <w:rFonts w:ascii="Arial" w:hAnsi="Arial" w:cs="Arial"/>
                <w:sz w:val="16"/>
              </w:rPr>
              <w:t>ared</w:t>
            </w:r>
          </w:p>
        </w:tc>
      </w:tr>
      <w:tr w:rsidR="001C67A3">
        <w:tc>
          <w:tcPr>
            <w:tcW w:w="616" w:type="dxa"/>
          </w:tcPr>
          <w:p w:rsidR="001C67A3" w:rsidRDefault="0010659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62" w:type="dxa"/>
          </w:tcPr>
          <w:p w:rsidR="001C67A3" w:rsidRDefault="0010659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2.0</w:t>
            </w:r>
          </w:p>
        </w:tc>
        <w:tc>
          <w:tcPr>
            <w:tcW w:w="6210" w:type="dxa"/>
          </w:tcPr>
          <w:p w:rsidR="001C67A3" w:rsidRDefault="0010659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for new template.  Only input change (added new RTE)</w:t>
            </w:r>
          </w:p>
        </w:tc>
        <w:tc>
          <w:tcPr>
            <w:tcW w:w="1080" w:type="dxa"/>
          </w:tcPr>
          <w:p w:rsidR="001C67A3" w:rsidRDefault="0010659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04-Oct-13</w:t>
            </w:r>
          </w:p>
        </w:tc>
        <w:tc>
          <w:tcPr>
            <w:tcW w:w="1105" w:type="dxa"/>
          </w:tcPr>
          <w:p w:rsidR="001C67A3" w:rsidRDefault="0010659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</w:tbl>
    <w:p w:rsidR="00107819" w:rsidRDefault="00107819">
      <w:bookmarkStart w:id="39" w:name="_GoBack"/>
      <w:bookmarkEnd w:id="39"/>
    </w:p>
    <w:sectPr w:rsidR="0010781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635" w:rsidRDefault="00D32635">
      <w:r>
        <w:separator/>
      </w:r>
    </w:p>
  </w:endnote>
  <w:endnote w:type="continuationSeparator" w:id="0">
    <w:p w:rsidR="00D32635" w:rsidRDefault="00D3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60D" w:rsidRDefault="00D9560D">
    <w:pPr>
      <w:pStyle w:val="Footer"/>
    </w:pPr>
    <w:r>
      <w:rPr>
        <w:snapToGrid w:val="0"/>
      </w:rPr>
      <w:tab/>
    </w:r>
    <w:fldSimple w:instr=" DOCPROPERTY &quot;Company&quot;  \* MERGEFORMAT ">
      <w:r w:rsidR="006768B8"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 w:rsidR="008E2475">
      <w:rPr>
        <w:snapToGrid w:val="0"/>
        <w:sz w:val="16"/>
      </w:rPr>
      <w:t xml:space="preserve"> SWC Integration</w:t>
    </w:r>
    <w:r>
      <w:rPr>
        <w:snapToGrid w:val="0"/>
        <w:sz w:val="16"/>
      </w:rPr>
      <w:t xml:space="preserve"> </w:t>
    </w:r>
    <w:r w:rsidRPr="001A574F">
      <w:rPr>
        <w:snapToGrid w:val="0"/>
        <w:sz w:val="16"/>
      </w:rPr>
      <w:t>T</w:t>
    </w:r>
    <w:r w:rsidR="008E2475"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635" w:rsidRDefault="00D32635">
      <w:r>
        <w:separator/>
      </w:r>
    </w:p>
  </w:footnote>
  <w:footnote w:type="continuationSeparator" w:id="0">
    <w:p w:rsidR="00D32635" w:rsidRDefault="00D32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60D" w:rsidRDefault="0076047D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SWC</w:t>
    </w:r>
    <w:r w:rsidR="00D9560D">
      <w:rPr>
        <w:b/>
      </w:rPr>
      <w:t xml:space="preserve">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9560D" w:rsidRDefault="000D4631">
          <w:pPr>
            <w:pStyle w:val="Header"/>
          </w:pPr>
          <w:fldSimple w:instr=" DOCPROPERTY &quot;Document Title&quot;  \* MERGEFORMAT ">
            <w:r w:rsidR="00CD317A">
              <w:t>Damping</w:t>
            </w:r>
          </w:fldSimple>
        </w:p>
        <w:p w:rsidR="00D9560D" w:rsidRDefault="000D4631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95565B">
              <w:t>Gen II+ EPS EA3</w:t>
            </w:r>
          </w:fldSimple>
          <w:r w:rsidR="00D9560D">
            <w:tab/>
          </w: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9560D" w:rsidRDefault="00106594">
          <w:pPr>
            <w:pStyle w:val="Header"/>
          </w:pPr>
          <w:r>
            <w:t>2</w:t>
          </w:r>
        </w:p>
      </w:tc>
    </w:tr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9560D" w:rsidRDefault="00D9560D">
          <w:pPr>
            <w:pStyle w:val="Header"/>
            <w:jc w:val="center"/>
          </w:pP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9560D" w:rsidRDefault="00B57FE9" w:rsidP="00106594">
          <w:pPr>
            <w:pStyle w:val="Header"/>
          </w:pPr>
          <w:r>
            <w:fldChar w:fldCharType="begin"/>
          </w:r>
          <w:r w:rsidR="00F74012">
            <w:instrText xml:space="preserve"> SAVEDATE \@ "d-MMM-yy" \* MERGEFORMAT </w:instrText>
          </w:r>
          <w:r>
            <w:fldChar w:fldCharType="separate"/>
          </w:r>
          <w:r w:rsidR="0007493A">
            <w:rPr>
              <w:noProof/>
            </w:rPr>
            <w:t>3-Oct-13</w:t>
          </w:r>
          <w:r>
            <w:fldChar w:fldCharType="end"/>
          </w:r>
        </w:p>
      </w:tc>
    </w:tr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9560D" w:rsidRDefault="00D9560D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9560D" w:rsidRDefault="00D9560D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9560D" w:rsidRDefault="00106594" w:rsidP="00106594">
          <w:pPr>
            <w:pStyle w:val="Header"/>
          </w:pPr>
          <w:proofErr w:type="spellStart"/>
          <w:r>
            <w:t>Selva</w:t>
          </w:r>
          <w:proofErr w:type="spellEnd"/>
          <w:r>
            <w:t xml:space="preserve"> </w:t>
          </w:r>
          <w:proofErr w:type="spellStart"/>
          <w:r>
            <w:t>Sengottaiyan</w:t>
          </w:r>
          <w:proofErr w:type="spellEnd"/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9560D" w:rsidRDefault="00B57FE9">
          <w:pPr>
            <w:pStyle w:val="Header"/>
          </w:pPr>
          <w:r>
            <w:rPr>
              <w:rStyle w:val="PageNumber"/>
            </w:rPr>
            <w:fldChar w:fldCharType="begin"/>
          </w:r>
          <w:r w:rsidR="00D9560D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7493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9560D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9560D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7493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9560D" w:rsidRDefault="00D9560D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3202F0"/>
    <w:multiLevelType w:val="hybridMultilevel"/>
    <w:tmpl w:val="3E968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10401"/>
    <w:rsid w:val="00036AF7"/>
    <w:rsid w:val="00061E88"/>
    <w:rsid w:val="0007493A"/>
    <w:rsid w:val="00081A7A"/>
    <w:rsid w:val="000B7B76"/>
    <w:rsid w:val="000D4631"/>
    <w:rsid w:val="000E1C0D"/>
    <w:rsid w:val="000F3D82"/>
    <w:rsid w:val="00106594"/>
    <w:rsid w:val="00107819"/>
    <w:rsid w:val="001719F7"/>
    <w:rsid w:val="00173656"/>
    <w:rsid w:val="0017496E"/>
    <w:rsid w:val="00181FCB"/>
    <w:rsid w:val="001A574F"/>
    <w:rsid w:val="001B60DF"/>
    <w:rsid w:val="001C67A3"/>
    <w:rsid w:val="001F09B2"/>
    <w:rsid w:val="001F5242"/>
    <w:rsid w:val="0020722A"/>
    <w:rsid w:val="0023548C"/>
    <w:rsid w:val="00251AC0"/>
    <w:rsid w:val="002651B5"/>
    <w:rsid w:val="00274532"/>
    <w:rsid w:val="00276F3E"/>
    <w:rsid w:val="00285CB3"/>
    <w:rsid w:val="002A164B"/>
    <w:rsid w:val="002C03D8"/>
    <w:rsid w:val="002C26E6"/>
    <w:rsid w:val="002D57A9"/>
    <w:rsid w:val="002E74E7"/>
    <w:rsid w:val="00315335"/>
    <w:rsid w:val="00353877"/>
    <w:rsid w:val="003603A7"/>
    <w:rsid w:val="0037668F"/>
    <w:rsid w:val="003B71BF"/>
    <w:rsid w:val="003C4D3F"/>
    <w:rsid w:val="00416335"/>
    <w:rsid w:val="004463A8"/>
    <w:rsid w:val="00452741"/>
    <w:rsid w:val="00455643"/>
    <w:rsid w:val="0048277A"/>
    <w:rsid w:val="00490D63"/>
    <w:rsid w:val="004A30FB"/>
    <w:rsid w:val="004A781C"/>
    <w:rsid w:val="004C3A71"/>
    <w:rsid w:val="004E2D14"/>
    <w:rsid w:val="0052282F"/>
    <w:rsid w:val="005408A7"/>
    <w:rsid w:val="00556D14"/>
    <w:rsid w:val="005639E7"/>
    <w:rsid w:val="00593054"/>
    <w:rsid w:val="005B7BB3"/>
    <w:rsid w:val="005C2A99"/>
    <w:rsid w:val="005D5FE4"/>
    <w:rsid w:val="00612F6C"/>
    <w:rsid w:val="00616853"/>
    <w:rsid w:val="00674ADF"/>
    <w:rsid w:val="006768B8"/>
    <w:rsid w:val="006D151B"/>
    <w:rsid w:val="006D33CC"/>
    <w:rsid w:val="006E3AE5"/>
    <w:rsid w:val="006F01A3"/>
    <w:rsid w:val="00706174"/>
    <w:rsid w:val="00714874"/>
    <w:rsid w:val="0076047D"/>
    <w:rsid w:val="007A69AC"/>
    <w:rsid w:val="00812C9F"/>
    <w:rsid w:val="0081314C"/>
    <w:rsid w:val="008242F0"/>
    <w:rsid w:val="008510F0"/>
    <w:rsid w:val="008535B2"/>
    <w:rsid w:val="00873F67"/>
    <w:rsid w:val="0087615D"/>
    <w:rsid w:val="00876D88"/>
    <w:rsid w:val="008B3E94"/>
    <w:rsid w:val="008C31AB"/>
    <w:rsid w:val="008D2035"/>
    <w:rsid w:val="008E2475"/>
    <w:rsid w:val="008E5281"/>
    <w:rsid w:val="008F2736"/>
    <w:rsid w:val="008F6DBB"/>
    <w:rsid w:val="0090790E"/>
    <w:rsid w:val="00912D28"/>
    <w:rsid w:val="00916B39"/>
    <w:rsid w:val="00921A74"/>
    <w:rsid w:val="00926F30"/>
    <w:rsid w:val="00937013"/>
    <w:rsid w:val="009409B3"/>
    <w:rsid w:val="0095565B"/>
    <w:rsid w:val="00955F6A"/>
    <w:rsid w:val="00957470"/>
    <w:rsid w:val="00957758"/>
    <w:rsid w:val="00985E19"/>
    <w:rsid w:val="00985F1E"/>
    <w:rsid w:val="009B20B2"/>
    <w:rsid w:val="009C0512"/>
    <w:rsid w:val="00A1631D"/>
    <w:rsid w:val="00A17EB8"/>
    <w:rsid w:val="00A268FB"/>
    <w:rsid w:val="00A26A70"/>
    <w:rsid w:val="00A700CF"/>
    <w:rsid w:val="00A86E8E"/>
    <w:rsid w:val="00AC1472"/>
    <w:rsid w:val="00AD731B"/>
    <w:rsid w:val="00AD7BFD"/>
    <w:rsid w:val="00AF3F7D"/>
    <w:rsid w:val="00B21FBF"/>
    <w:rsid w:val="00B3002E"/>
    <w:rsid w:val="00B54697"/>
    <w:rsid w:val="00B5594D"/>
    <w:rsid w:val="00B57FE9"/>
    <w:rsid w:val="00B64DCB"/>
    <w:rsid w:val="00B725C1"/>
    <w:rsid w:val="00BD008B"/>
    <w:rsid w:val="00BD15D2"/>
    <w:rsid w:val="00BD3DFF"/>
    <w:rsid w:val="00BF364D"/>
    <w:rsid w:val="00C31D71"/>
    <w:rsid w:val="00C35BD3"/>
    <w:rsid w:val="00C512F1"/>
    <w:rsid w:val="00C72FFA"/>
    <w:rsid w:val="00C85C84"/>
    <w:rsid w:val="00C96EBF"/>
    <w:rsid w:val="00CD317A"/>
    <w:rsid w:val="00D032B3"/>
    <w:rsid w:val="00D222AD"/>
    <w:rsid w:val="00D32635"/>
    <w:rsid w:val="00D70AF3"/>
    <w:rsid w:val="00D7229B"/>
    <w:rsid w:val="00D7584B"/>
    <w:rsid w:val="00D834F1"/>
    <w:rsid w:val="00D86C2B"/>
    <w:rsid w:val="00D94BDD"/>
    <w:rsid w:val="00D9560D"/>
    <w:rsid w:val="00DA0880"/>
    <w:rsid w:val="00DC7E08"/>
    <w:rsid w:val="00DE320A"/>
    <w:rsid w:val="00DE4889"/>
    <w:rsid w:val="00E51148"/>
    <w:rsid w:val="00E5472B"/>
    <w:rsid w:val="00E57C42"/>
    <w:rsid w:val="00E65911"/>
    <w:rsid w:val="00E76979"/>
    <w:rsid w:val="00E76D9B"/>
    <w:rsid w:val="00EB4B8F"/>
    <w:rsid w:val="00EF229D"/>
    <w:rsid w:val="00F0712C"/>
    <w:rsid w:val="00F10B86"/>
    <w:rsid w:val="00F4172E"/>
    <w:rsid w:val="00F5134F"/>
    <w:rsid w:val="00F560FE"/>
    <w:rsid w:val="00F648ED"/>
    <w:rsid w:val="00F64CF7"/>
    <w:rsid w:val="00F74012"/>
    <w:rsid w:val="00F80F31"/>
    <w:rsid w:val="00F82C8F"/>
    <w:rsid w:val="00F82E8E"/>
    <w:rsid w:val="00F957FA"/>
    <w:rsid w:val="00FA6168"/>
    <w:rsid w:val="00FB2942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65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65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1065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12648-0480-4BDB-9067-6221DF664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</Template>
  <TotalTime>56</TotalTime>
  <Pages>7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4709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Jared Julien</dc:creator>
  <cp:keywords/>
  <dc:description/>
  <cp:lastModifiedBy>Sengottaiyan, Selva</cp:lastModifiedBy>
  <cp:revision>11</cp:revision>
  <cp:lastPrinted>2011-03-21T13:34:00Z</cp:lastPrinted>
  <dcterms:created xsi:type="dcterms:W3CDTF">2012-09-17T13:12:00Z</dcterms:created>
  <dcterms:modified xsi:type="dcterms:W3CDTF">2013-10-04T13:30:00Z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Damping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Damping</vt:lpwstr>
  </property>
  <property fmtid="{D5CDD505-2E9C-101B-9397-08002B2CF9AE}" pid="6" name="Product Line">
    <vt:lpwstr>Gen II+ EPS EA3</vt:lpwstr>
  </property>
  <property fmtid="{D5CDD505-2E9C-101B-9397-08002B2CF9AE}" pid="7" name="SWCTypePrefix">
    <vt:lpwstr>Ap</vt:lpwstr>
  </property>
</Properties>
</file>