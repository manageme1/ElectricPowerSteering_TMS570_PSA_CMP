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206C65">
        <w:t xml:space="preserve"> Controller Temperature (</w:t>
      </w:r>
      <w:proofErr w:type="spellStart"/>
      <w:r w:rsidR="00206C65">
        <w:t>CtrlTemp</w:t>
      </w:r>
      <w:proofErr w:type="spellEnd"/>
      <w:r w:rsidR="00206C65">
        <w:t>)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E544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8B0BE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0B6E2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06C65" w:rsidP="000D28B1">
      <w:proofErr w:type="spellStart"/>
      <w:r>
        <w:t>Sa_CtrlTemp_Cfg.h</w:t>
      </w:r>
      <w:proofErr w:type="spellEnd"/>
      <w:r>
        <w:t xml:space="preserve"> generated by Sa_CtrlTemp_Cfg.h.tt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206C65" w:rsidP="00034D69">
            <w:pPr>
              <w:rPr>
                <w:b w:val="0"/>
              </w:rPr>
            </w:pPr>
            <w:proofErr w:type="spellStart"/>
            <w:r w:rsidRPr="00206C65">
              <w:rPr>
                <w:b w:val="0"/>
              </w:rPr>
              <w:t>CtrlTempGeneral</w:t>
            </w:r>
            <w:proofErr w:type="spellEnd"/>
            <w:r w:rsidRPr="00206C65">
              <w:rPr>
                <w:b w:val="0"/>
              </w:rPr>
              <w:t>/</w:t>
            </w:r>
            <w:proofErr w:type="spellStart"/>
            <w:r w:rsidRPr="00206C65">
              <w:rPr>
                <w:b w:val="0"/>
              </w:rPr>
              <w:t>CtrlTempCPEnable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CtrlTemp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57692826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57692827"/>
      <w:bookmarkStart w:id="17" w:name="OLE_LINK83"/>
      <w:bookmarkStart w:id="18" w:name="OLE_LINK84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206C65" w:rsidRDefault="00206C65" w:rsidP="00701150"/>
    <w:p w:rsidR="00E17CA7" w:rsidRDefault="00206C65" w:rsidP="00701150">
      <w:r w:rsidRPr="00206C65">
        <w:t>TemperatureADC_Volt_f32</w:t>
      </w:r>
    </w:p>
    <w:p w:rsidR="00206C65" w:rsidRDefault="00206C65" w:rsidP="00701150">
      <w:proofErr w:type="spellStart"/>
      <w:r w:rsidRPr="00206C65">
        <w:t>DiagStsTempRdPrf_Cnt_lgc</w:t>
      </w:r>
      <w:proofErr w:type="spellEnd"/>
    </w:p>
    <w:p w:rsidR="00206C65" w:rsidRDefault="00206C65" w:rsidP="00701150">
      <w:r w:rsidRPr="00206C65">
        <w:t>AmbTemp_DegC_f32</w:t>
      </w:r>
    </w:p>
    <w:p w:rsidR="00900B9A" w:rsidRDefault="00900B9A" w:rsidP="00900B9A">
      <w:pPr>
        <w:pStyle w:val="Heading2"/>
      </w:pPr>
      <w:r>
        <w:t>Required Global Data Outputs</w:t>
      </w:r>
    </w:p>
    <w:p w:rsidR="00206C65" w:rsidRDefault="00206C65" w:rsidP="00701150"/>
    <w:p w:rsidR="00260F90" w:rsidRDefault="00206C65" w:rsidP="00701150">
      <w:r w:rsidRPr="00206C65">
        <w:t>FiltMeasTemp_DegC_f32</w:t>
      </w:r>
    </w:p>
    <w:p w:rsidR="00836AC1" w:rsidRDefault="00783C14" w:rsidP="00836AC1">
      <w:pPr>
        <w:pStyle w:val="Heading2"/>
      </w:pPr>
      <w:bookmarkStart w:id="19" w:name="_Toc357692829"/>
      <w:bookmarkEnd w:id="17"/>
      <w:bookmarkEnd w:id="18"/>
      <w:r>
        <w:t xml:space="preserve">Specific </w:t>
      </w:r>
      <w:r w:rsidR="00DC10CD">
        <w:t>Include Path</w:t>
      </w:r>
      <w:r>
        <w:t xml:space="preserve"> present</w:t>
      </w:r>
      <w:bookmarkEnd w:id="19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0" w:name="_Toc357692830"/>
      <w:r>
        <w:lastRenderedPageBreak/>
        <w:t>Runnable Scheduling</w:t>
      </w:r>
      <w:bookmarkEnd w:id="20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206C65" w:rsidP="00F638B9">
            <w:pPr>
              <w:rPr>
                <w:b w:val="0"/>
              </w:rPr>
            </w:pPr>
            <w:r w:rsidRPr="00206C65">
              <w:rPr>
                <w:b w:val="0"/>
              </w:rPr>
              <w:t>CtrlTemp_Init1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206C65" w:rsidP="00F638B9">
            <w:pPr>
              <w:rPr>
                <w:b w:val="0"/>
              </w:rPr>
            </w:pPr>
            <w:r w:rsidRPr="00206C65">
              <w:rPr>
                <w:b w:val="0"/>
              </w:rPr>
              <w:t>CtrlTemp_Per1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206C65" w:rsidP="00F638B9">
            <w:pPr>
              <w:rPr>
                <w:b w:val="0"/>
              </w:rPr>
            </w:pPr>
            <w:r w:rsidRPr="00206C65">
              <w:rPr>
                <w:b w:val="0"/>
              </w:rPr>
              <w:t>CtrlTemp_Per2</w:t>
            </w:r>
          </w:p>
        </w:tc>
        <w:tc>
          <w:tcPr>
            <w:tcW w:w="4835" w:type="dxa"/>
          </w:tcPr>
          <w:p w:rsidR="00206C65" w:rsidRDefault="00206C65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2" w:type="dxa"/>
          </w:tcPr>
          <w:p w:rsidR="00206C65" w:rsidRDefault="00206C65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100ms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1" w:name="_Toc357692831"/>
      <w:bookmarkStart w:id="22" w:name="OLE_LINK16"/>
      <w:bookmarkStart w:id="23" w:name="OLE_LINK17"/>
      <w:r>
        <w:lastRenderedPageBreak/>
        <w:t>Memory Mapping</w:t>
      </w:r>
      <w:bookmarkEnd w:id="21"/>
    </w:p>
    <w:p w:rsidR="00F80F31" w:rsidRDefault="00F80F31" w:rsidP="00F80F31">
      <w:pPr>
        <w:pStyle w:val="Heading2"/>
      </w:pPr>
      <w:bookmarkStart w:id="24" w:name="_Toc357692832"/>
      <w:bookmarkEnd w:id="22"/>
      <w:bookmarkEnd w:id="23"/>
      <w:r>
        <w:t>Mapping</w:t>
      </w:r>
      <w:bookmarkEnd w:id="2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384"/>
        <w:gridCol w:w="1755"/>
        <w:gridCol w:w="1717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586241" w:rsidRDefault="00586241" w:rsidP="00DE03FA">
            <w:pPr>
              <w:rPr>
                <w:b w:val="0"/>
              </w:rPr>
            </w:pPr>
            <w:r w:rsidRPr="00586241">
              <w:rPr>
                <w:b w:val="0"/>
              </w:rPr>
              <w:t>CTRLTEMP_START_SEC_VAR_CLEARED_32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586241" w:rsidRDefault="00586241" w:rsidP="00DE03FA">
            <w:pPr>
              <w:rPr>
                <w:b w:val="0"/>
              </w:rPr>
            </w:pPr>
            <w:r w:rsidRPr="00586241">
              <w:rPr>
                <w:b w:val="0"/>
              </w:rPr>
              <w:t>CTRLTEMP_START_SEC_VAR_CLEARED_16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586241" w:rsidP="00DE03FA">
            <w:pPr>
              <w:rPr>
                <w:b w:val="0"/>
              </w:rPr>
            </w:pPr>
            <w:r w:rsidRPr="00586241">
              <w:rPr>
                <w:b w:val="0"/>
              </w:rPr>
              <w:t>CTRLTEMP_START_SEC_VAR_CLEARED_UNSPECIFIED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241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586241" w:rsidRPr="00586241" w:rsidRDefault="00586241" w:rsidP="00DE03FA">
            <w:pPr>
              <w:rPr>
                <w:b w:val="0"/>
              </w:rPr>
            </w:pPr>
            <w:r w:rsidRPr="00586241">
              <w:rPr>
                <w:b w:val="0"/>
              </w:rPr>
              <w:t>RTE_START_SEC_SA_CTRLTEMP_APPL_CODE</w:t>
            </w:r>
          </w:p>
        </w:tc>
        <w:tc>
          <w:tcPr>
            <w:tcW w:w="2351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586241" w:rsidRDefault="0058624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5" w:name="_Toc357692833"/>
      <w:r>
        <w:t>Usage</w:t>
      </w:r>
      <w:bookmarkEnd w:id="2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6" w:name="OLE_LINK20"/>
      <w:bookmarkStart w:id="27" w:name="OLE_LINK81"/>
      <w:bookmarkStart w:id="28" w:name="OLE_LINK82"/>
      <w:proofErr w:type="gramStart"/>
      <w:r>
        <w:t>Non  RTE</w:t>
      </w:r>
      <w:proofErr w:type="gramEnd"/>
      <w:r>
        <w:t xml:space="preserve"> </w:t>
      </w:r>
      <w:bookmarkStart w:id="29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2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6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27"/>
    <w:bookmarkEnd w:id="28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0" w:name="_Toc357692835"/>
      <w:bookmarkStart w:id="31" w:name="OLE_LINK18"/>
      <w:bookmarkStart w:id="32" w:name="OLE_LINK19"/>
      <w:r>
        <w:t>Compiler Settings</w:t>
      </w:r>
      <w:bookmarkEnd w:id="30"/>
    </w:p>
    <w:bookmarkEnd w:id="31"/>
    <w:bookmarkEnd w:id="32"/>
    <w:p w:rsidR="00EE5444" w:rsidRDefault="00EE5444" w:rsidP="00EE5444">
      <w:pPr>
        <w:pStyle w:val="Heading2"/>
      </w:pPr>
      <w:r w:rsidRPr="00EE5444">
        <w:t xml:space="preserve"> </w:t>
      </w:r>
      <w:bookmarkStart w:id="33" w:name="_Toc357692836"/>
      <w:r>
        <w:t>Preprocessor MACRO</w:t>
      </w:r>
      <w:bookmarkEnd w:id="33"/>
    </w:p>
    <w:p w:rsidR="00EE5444" w:rsidRDefault="00EE5444" w:rsidP="006524C1">
      <w:bookmarkStart w:id="34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5" w:name="_Toc357692837"/>
      <w:bookmarkEnd w:id="34"/>
      <w:r>
        <w:t>Optimization Settings</w:t>
      </w:r>
      <w:bookmarkEnd w:id="35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6" w:name="_Toc357692838"/>
      <w:r>
        <w:lastRenderedPageBreak/>
        <w:t>Revision Control Log</w:t>
      </w:r>
      <w:bookmarkEnd w:id="3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2A522A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17-Sep-13</w:t>
            </w:r>
          </w:p>
        </w:tc>
        <w:tc>
          <w:tcPr>
            <w:tcW w:w="741" w:type="dxa"/>
          </w:tcPr>
          <w:p w:rsidR="004527BC" w:rsidRDefault="002A52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  <w:bookmarkStart w:id="37" w:name="_GoBack"/>
            <w:bookmarkEnd w:id="37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E4" w:rsidRDefault="008B0BE4">
      <w:r>
        <w:separator/>
      </w:r>
    </w:p>
  </w:endnote>
  <w:endnote w:type="continuationSeparator" w:id="0">
    <w:p w:rsidR="008B0BE4" w:rsidRDefault="008B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E4" w:rsidRDefault="008B0BE4">
      <w:r>
        <w:separator/>
      </w:r>
    </w:p>
  </w:footnote>
  <w:footnote w:type="continuationSeparator" w:id="0">
    <w:p w:rsidR="008B0BE4" w:rsidRDefault="008B0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206C65">
          <w:pPr>
            <w:pStyle w:val="Header"/>
          </w:pPr>
          <w:proofErr w:type="spellStart"/>
          <w:r>
            <w:t>CtrlTemp</w:t>
          </w:r>
          <w:proofErr w:type="spellEnd"/>
        </w:p>
        <w:p w:rsidR="00DE03FA" w:rsidRDefault="00505BE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r>
            <w:t>17-Sep-13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06C65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A522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A522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64E0-9AA3-4687-8752-02F287D9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9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4</cp:revision>
  <cp:lastPrinted>2011-03-21T13:34:00Z</cp:lastPrinted>
  <dcterms:created xsi:type="dcterms:W3CDTF">2013-09-17T20:41:00Z</dcterms:created>
  <dcterms:modified xsi:type="dcterms:W3CDTF">2013-09-17T20:52:00Z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