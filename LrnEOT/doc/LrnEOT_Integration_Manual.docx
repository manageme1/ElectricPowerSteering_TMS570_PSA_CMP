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DF77C4">
        <w:t>LrnEOT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56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060030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DF77C4" w:rsidP="000D28B1">
      <w:proofErr w:type="spellStart"/>
      <w:r w:rsidRPr="00DF77C4">
        <w:t>Ap_LrnEOT_Cfg.h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EB151A">
            <w:bookmarkStart w:id="11" w:name="OLE_LINK87"/>
            <w:bookmarkStart w:id="12" w:name="OLE_LINK88"/>
            <w:r>
              <w:t>&lt;</w:t>
            </w:r>
            <w:r w:rsidR="00EB151A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B151A">
            <w:pPr>
              <w:rPr>
                <w:b w:val="0"/>
              </w:rPr>
            </w:pPr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14925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EB151A"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14925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149254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42502" w:rsidRDefault="00E42502" w:rsidP="00E42502">
      <w:proofErr w:type="spellStart"/>
      <w:r>
        <w:t>DiagStsHwPosDis_Cnt_lgc</w:t>
      </w:r>
      <w:proofErr w:type="spellEnd"/>
    </w:p>
    <w:p w:rsidR="00E42502" w:rsidRDefault="00E42502" w:rsidP="00E42502">
      <w:r>
        <w:t xml:space="preserve"> </w:t>
      </w:r>
      <w:r>
        <w:t>HandwheelAuthority_Uls_f32</w:t>
      </w:r>
    </w:p>
    <w:p w:rsidR="00E42502" w:rsidRDefault="00E42502" w:rsidP="00E42502">
      <w:r>
        <w:t>H</w:t>
      </w:r>
      <w:r>
        <w:t>andwheelPosition_HwDeg_f32</w:t>
      </w:r>
    </w:p>
    <w:p w:rsidR="00E42502" w:rsidRDefault="00E42502" w:rsidP="00E42502">
      <w:r>
        <w:t xml:space="preserve"> </w:t>
      </w:r>
      <w:r>
        <w:t>HwTorque_HwNm_f32</w:t>
      </w:r>
    </w:p>
    <w:p w:rsidR="00E42502" w:rsidRPr="00E42502" w:rsidRDefault="00E42502" w:rsidP="00E42502">
      <w:r>
        <w:t xml:space="preserve"> </w:t>
      </w:r>
      <w:r>
        <w:t>MtrVelCRF_MtrRadpS_f32</w:t>
      </w:r>
      <w:bookmarkStart w:id="22" w:name="_GoBack"/>
      <w:bookmarkEnd w:id="22"/>
    </w:p>
    <w:p w:rsidR="00900B9A" w:rsidRDefault="00900B9A" w:rsidP="00900B9A">
      <w:pPr>
        <w:pStyle w:val="Heading2"/>
      </w:pPr>
      <w:bookmarkStart w:id="23" w:name="_Toc378149255"/>
      <w:r>
        <w:t>Required Global Data Outputs</w:t>
      </w:r>
      <w:bookmarkEnd w:id="23"/>
    </w:p>
    <w:p w:rsidR="00E42502" w:rsidRDefault="00E42502" w:rsidP="00E42502">
      <w:proofErr w:type="spellStart"/>
      <w:r w:rsidRPr="00E42502">
        <w:t>CCWFound_Cnt_lgc</w:t>
      </w:r>
      <w:proofErr w:type="spellEnd"/>
    </w:p>
    <w:p w:rsidR="00E42502" w:rsidRDefault="00E42502" w:rsidP="00E42502">
      <w:r w:rsidRPr="00E42502">
        <w:t>CCWPosition_HwDeg_f32</w:t>
      </w:r>
    </w:p>
    <w:p w:rsidR="00E42502" w:rsidRDefault="00E42502" w:rsidP="00E42502">
      <w:proofErr w:type="spellStart"/>
      <w:r w:rsidRPr="00E42502">
        <w:t>CWFound_Cnt_lgc</w:t>
      </w:r>
      <w:proofErr w:type="spellEnd"/>
    </w:p>
    <w:p w:rsidR="00E42502" w:rsidRPr="00E42502" w:rsidRDefault="00E42502" w:rsidP="00E42502">
      <w:r w:rsidRPr="00E42502">
        <w:t>CWPosition_HwDeg_f32</w:t>
      </w:r>
    </w:p>
    <w:p w:rsidR="00836AC1" w:rsidRDefault="00783C14" w:rsidP="00836AC1">
      <w:pPr>
        <w:pStyle w:val="Heading2"/>
      </w:pPr>
      <w:bookmarkStart w:id="24" w:name="_Toc378149256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5" w:name="_Toc378149257"/>
      <w:r>
        <w:lastRenderedPageBreak/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DF77C4" w:rsidP="00060030">
            <w:r>
              <w:t>LrnEOT</w:t>
            </w:r>
            <w:r w:rsidR="00060030" w:rsidRPr="00060030">
              <w:t>_Init1</w:t>
            </w:r>
            <w:r w:rsidR="00EB771C">
              <w:t>()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EB771C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528"/>
        <w:gridCol w:w="4620"/>
        <w:gridCol w:w="1708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DF77C4" w:rsidP="00DF77C4">
            <w:r>
              <w:t>LrnEOT_Per1</w:t>
            </w:r>
          </w:p>
        </w:tc>
        <w:tc>
          <w:tcPr>
            <w:tcW w:w="4835" w:type="dxa"/>
          </w:tcPr>
          <w:p w:rsidR="00F50821" w:rsidRDefault="008A7889" w:rsidP="00DF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F77C4">
              <w:t>Triggered on Timing Event</w:t>
            </w:r>
          </w:p>
        </w:tc>
        <w:tc>
          <w:tcPr>
            <w:tcW w:w="1772" w:type="dxa"/>
          </w:tcPr>
          <w:p w:rsidR="00F50821" w:rsidRDefault="00DF77C4" w:rsidP="00DF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10ms</w:t>
            </w:r>
          </w:p>
        </w:tc>
      </w:tr>
      <w:tr w:rsidR="00DF77C4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F77C4" w:rsidRDefault="00DF77C4" w:rsidP="00DF77C4">
            <w:proofErr w:type="spellStart"/>
            <w:r>
              <w:t>LrnEOT_Scom_ResetEOT</w:t>
            </w:r>
            <w:proofErr w:type="spellEnd"/>
          </w:p>
        </w:tc>
        <w:tc>
          <w:tcPr>
            <w:tcW w:w="4835" w:type="dxa"/>
          </w:tcPr>
          <w:p w:rsidR="00DF77C4" w:rsidRDefault="00DF77C4" w:rsidP="00DF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7C4">
              <w:t xml:space="preserve">triggered by server invocation for </w:t>
            </w:r>
            <w:proofErr w:type="spellStart"/>
            <w:r w:rsidRPr="00DF77C4">
              <w:t>OperationPrototype</w:t>
            </w:r>
            <w:proofErr w:type="spellEnd"/>
            <w:r w:rsidRPr="00DF77C4">
              <w:t xml:space="preserve"> &lt;</w:t>
            </w:r>
            <w:proofErr w:type="spellStart"/>
            <w:r w:rsidRPr="00DF77C4">
              <w:t>ResetEOT</w:t>
            </w:r>
            <w:proofErr w:type="spellEnd"/>
            <w:r w:rsidRPr="00DF77C4">
              <w:t xml:space="preserve">&gt; of </w:t>
            </w:r>
            <w:proofErr w:type="spellStart"/>
            <w:r w:rsidRPr="00DF77C4">
              <w:t>PortPrototype</w:t>
            </w:r>
            <w:proofErr w:type="spellEnd"/>
            <w:r w:rsidRPr="00DF77C4">
              <w:t xml:space="preserve"> &lt;</w:t>
            </w:r>
            <w:proofErr w:type="spellStart"/>
            <w:r w:rsidRPr="00DF77C4">
              <w:t>LrnEOT_Scom</w:t>
            </w:r>
            <w:proofErr w:type="spellEnd"/>
            <w:r w:rsidRPr="00DF77C4">
              <w:t>&gt;</w:t>
            </w:r>
          </w:p>
        </w:tc>
        <w:tc>
          <w:tcPr>
            <w:tcW w:w="1772" w:type="dxa"/>
          </w:tcPr>
          <w:p w:rsidR="00DF77C4" w:rsidRDefault="00DF77C4" w:rsidP="00DF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78149258"/>
      <w:bookmarkStart w:id="27" w:name="OLE_LINK16"/>
      <w:bookmarkStart w:id="28" w:name="OLE_LINK17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9" w:name="_Toc378149259"/>
      <w:bookmarkEnd w:id="27"/>
      <w:bookmarkEnd w:id="28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805"/>
        <w:gridCol w:w="2005"/>
        <w:gridCol w:w="2046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5B7F9C" w:rsidRDefault="005B7F9C" w:rsidP="00DE03FA">
            <w:pPr>
              <w:rPr>
                <w:b w:val="0"/>
              </w:rPr>
            </w:pPr>
            <w:r w:rsidRPr="005B7F9C">
              <w:rPr>
                <w:b w:val="0"/>
              </w:rPr>
              <w:t>LRNEOT_START_SEC_VAR_CLEARED_32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5B7F9C" w:rsidRDefault="005B7F9C" w:rsidP="00DE03FA">
            <w:pPr>
              <w:rPr>
                <w:b w:val="0"/>
              </w:rPr>
            </w:pPr>
            <w:r w:rsidRPr="005B7F9C">
              <w:rPr>
                <w:b w:val="0"/>
              </w:rPr>
              <w:t>LRNEOT_START_SEC_VAR_CLEARED_BOOLEAN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78149260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78149261"/>
      <w:bookmarkStart w:id="32" w:name="OLE_LINK20"/>
      <w:bookmarkStart w:id="33" w:name="OLE_LINK81"/>
      <w:bookmarkStart w:id="34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2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78149263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78149264"/>
      <w:r>
        <w:t>Preprocessor MACRO</w:t>
      </w:r>
      <w:bookmarkEnd w:id="39"/>
    </w:p>
    <w:p w:rsidR="00EE5444" w:rsidRDefault="00EE5444" w:rsidP="006524C1">
      <w:bookmarkStart w:id="40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1" w:name="_Toc378149265"/>
      <w:bookmarkEnd w:id="40"/>
      <w:r>
        <w:t>Optimization Settings</w:t>
      </w:r>
      <w:bookmarkEnd w:id="41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8149266"/>
      <w:r>
        <w:lastRenderedPageBreak/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5B7F9C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01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May-14</w:t>
            </w:r>
          </w:p>
        </w:tc>
        <w:tc>
          <w:tcPr>
            <w:tcW w:w="741" w:type="dxa"/>
          </w:tcPr>
          <w:p w:rsidR="004527BC" w:rsidRDefault="005B7F9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BE" w:rsidRDefault="00F569BE">
      <w:r>
        <w:separator/>
      </w:r>
    </w:p>
  </w:endnote>
  <w:endnote w:type="continuationSeparator" w:id="0">
    <w:p w:rsidR="00F569BE" w:rsidRDefault="00F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569BE">
      <w:fldChar w:fldCharType="begin"/>
    </w:r>
    <w:r w:rsidR="00F569BE">
      <w:instrText xml:space="preserve"> DOCPROPERTY "Company"  \* MERGEFORMAT </w:instrText>
    </w:r>
    <w:r w:rsidR="00F569BE">
      <w:fldChar w:fldCharType="separate"/>
    </w:r>
    <w:r w:rsidRPr="006768B8">
      <w:rPr>
        <w:rFonts w:ascii="Times" w:hAnsi="Times"/>
        <w:caps/>
        <w:snapToGrid w:val="0"/>
      </w:rPr>
      <w:t>Nexteer</w:t>
    </w:r>
    <w:r w:rsidR="00F569B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BE" w:rsidRDefault="00F569BE">
      <w:r>
        <w:separator/>
      </w:r>
    </w:p>
  </w:footnote>
  <w:footnote w:type="continuationSeparator" w:id="0">
    <w:p w:rsidR="00F569BE" w:rsidRDefault="00F56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DF77C4">
          <w:pPr>
            <w:pStyle w:val="Header"/>
          </w:pPr>
          <w:proofErr w:type="spellStart"/>
          <w:r>
            <w:t>LrnEOT</w:t>
          </w:r>
          <w:proofErr w:type="spellEnd"/>
        </w:p>
        <w:p w:rsidR="00DE03FA" w:rsidRDefault="00F569B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DF77C4">
          <w:pPr>
            <w:pStyle w:val="Header"/>
          </w:pPr>
          <w:r>
            <w:t>01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DF77C4">
          <w:pPr>
            <w:pStyle w:val="Header"/>
          </w:pPr>
          <w:r>
            <w:t>05/01/2014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F77C4" w:rsidP="00DF77C4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250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4250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974FE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A5D12"/>
    <w:rsid w:val="005B1C26"/>
    <w:rsid w:val="005B7F9C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79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F77C4"/>
    <w:rsid w:val="00E17CA7"/>
    <w:rsid w:val="00E35057"/>
    <w:rsid w:val="00E42502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151A"/>
    <w:rsid w:val="00EB771C"/>
    <w:rsid w:val="00ED15E6"/>
    <w:rsid w:val="00EE5444"/>
    <w:rsid w:val="00F122CF"/>
    <w:rsid w:val="00F15676"/>
    <w:rsid w:val="00F50821"/>
    <w:rsid w:val="00F5400F"/>
    <w:rsid w:val="00F569BE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8972-96B1-4528-9207-EB883492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17</TotalTime>
  <Pages>7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4602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4</cp:revision>
  <cp:lastPrinted>2011-03-21T13:34:00Z</cp:lastPrinted>
  <dcterms:created xsi:type="dcterms:W3CDTF">2014-05-01T13:13:00Z</dcterms:created>
  <dcterms:modified xsi:type="dcterms:W3CDTF">2014-05-02T17:07:00Z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