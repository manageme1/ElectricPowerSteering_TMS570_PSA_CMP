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proofErr w:type="spellStart"/>
      <w:r w:rsidR="001A1A80">
        <w:t>EOTActuatorMng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1A1A80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8320353" w:history="1">
        <w:r w:rsidR="001A1A80" w:rsidRPr="00750B30">
          <w:rPr>
            <w:rStyle w:val="Hyperlink"/>
            <w:noProof/>
          </w:rPr>
          <w:t>1</w:t>
        </w:r>
        <w:r w:rsidR="001A1A8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A1A80" w:rsidRPr="00750B30">
          <w:rPr>
            <w:rStyle w:val="Hyperlink"/>
            <w:noProof/>
          </w:rPr>
          <w:t>Dependencies</w:t>
        </w:r>
        <w:r w:rsidR="001A1A80">
          <w:rPr>
            <w:noProof/>
            <w:webHidden/>
          </w:rPr>
          <w:tab/>
        </w:r>
        <w:r w:rsidR="001A1A80">
          <w:rPr>
            <w:noProof/>
            <w:webHidden/>
          </w:rPr>
          <w:fldChar w:fldCharType="begin"/>
        </w:r>
        <w:r w:rsidR="001A1A80">
          <w:rPr>
            <w:noProof/>
            <w:webHidden/>
          </w:rPr>
          <w:instrText xml:space="preserve"> PAGEREF _Toc378320353 \h </w:instrText>
        </w:r>
        <w:r w:rsidR="001A1A80">
          <w:rPr>
            <w:noProof/>
            <w:webHidden/>
          </w:rPr>
        </w:r>
        <w:r w:rsidR="001A1A80">
          <w:rPr>
            <w:noProof/>
            <w:webHidden/>
          </w:rPr>
          <w:fldChar w:fldCharType="separate"/>
        </w:r>
        <w:r w:rsidR="001A1A80">
          <w:rPr>
            <w:noProof/>
            <w:webHidden/>
          </w:rPr>
          <w:t>2</w:t>
        </w:r>
        <w:r w:rsidR="001A1A80">
          <w:rPr>
            <w:noProof/>
            <w:webHidden/>
          </w:rPr>
          <w:fldChar w:fldCharType="end"/>
        </w:r>
      </w:hyperlink>
    </w:p>
    <w:p w:rsidR="001A1A80" w:rsidRDefault="001A1A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54" w:history="1">
        <w:r w:rsidRPr="00750B3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SWCs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55" w:history="1">
        <w:r w:rsidRPr="00750B3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Global Functions(Non RTE) to be provided to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56" w:history="1">
        <w:r w:rsidRPr="00750B3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57" w:history="1">
        <w:r w:rsidRPr="00750B30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Build Time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58" w:history="1">
        <w:r w:rsidRPr="00750B30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Configuration Files to be provided by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59" w:history="1">
        <w:r w:rsidRPr="00750B30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Da Vinci Parameter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60" w:history="1">
        <w:r w:rsidRPr="00750B30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DaVinci Interrupt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61" w:history="1">
        <w:r w:rsidRPr="00750B30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Manual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62" w:history="1">
        <w:r w:rsidRPr="00750B3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63" w:history="1">
        <w:r w:rsidRPr="00750B3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Required Global Data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64" w:history="1">
        <w:r w:rsidRPr="00750B3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Required Global Data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65" w:history="1">
        <w:r w:rsidRPr="00750B3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Specific Include Path 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66" w:history="1">
        <w:r w:rsidRPr="00750B3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67" w:history="1">
        <w:r w:rsidRPr="00750B3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Memory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68" w:history="1">
        <w:r w:rsidRPr="00750B3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69" w:history="1">
        <w:r w:rsidRPr="00750B30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70" w:history="1">
        <w:r w:rsidRPr="00750B30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Non  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71" w:history="1">
        <w:r w:rsidRPr="00750B30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72" w:history="1">
        <w:r w:rsidRPr="00750B3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73" w:history="1">
        <w:r w:rsidRPr="00750B30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Preprocessor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74" w:history="1">
        <w:r w:rsidRPr="00750B30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Optimization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1A80" w:rsidRDefault="001A1A8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320375" w:history="1">
        <w:r w:rsidRPr="00750B30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50B30">
          <w:rPr>
            <w:rStyle w:val="Hyperlink"/>
            <w:noProof/>
          </w:rPr>
          <w:t>Revision Control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_Toc378320375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8320353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8320354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320CE2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8320355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320CE2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8320356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8320357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OLE_LINK10"/>
      <w:bookmarkStart w:id="6" w:name="OLE_LINK11"/>
      <w:bookmarkStart w:id="7" w:name="_Toc378320358"/>
      <w:r w:rsidRPr="007C4C59">
        <w:t>Configuration Files</w:t>
      </w:r>
      <w:r>
        <w:t xml:space="preserve"> to be provided by Integration Project</w:t>
      </w:r>
      <w:bookmarkEnd w:id="7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320CE2" w:rsidRDefault="00320CE2" w:rsidP="00320CE2">
      <w:proofErr w:type="spellStart"/>
      <w:r>
        <w:t>Ap_</w:t>
      </w:r>
      <w:r w:rsidR="001A1A80">
        <w:t>EOTActuatorMng</w:t>
      </w:r>
      <w:r>
        <w:t>_Cfg.h</w:t>
      </w:r>
      <w:proofErr w:type="spellEnd"/>
      <w:r>
        <w:t xml:space="preserve"> generated by </w:t>
      </w:r>
      <w:proofErr w:type="spellStart"/>
      <w:r>
        <w:t>Ap</w:t>
      </w:r>
      <w:proofErr w:type="spellEnd"/>
      <w:r>
        <w:t>_</w:t>
      </w:r>
      <w:r w:rsidR="001A1A80" w:rsidRPr="001A1A80">
        <w:t xml:space="preserve"> </w:t>
      </w:r>
      <w:proofErr w:type="spellStart"/>
      <w:r w:rsidR="001A1A80">
        <w:t>EOTActuatorMng</w:t>
      </w:r>
      <w:proofErr w:type="spellEnd"/>
      <w:r w:rsidR="001A1A80">
        <w:t xml:space="preserve"> </w:t>
      </w:r>
      <w:r>
        <w:t>_Cfg.h.tt</w:t>
      </w:r>
    </w:p>
    <w:p w:rsidR="00320CE2" w:rsidRDefault="00320CE2" w:rsidP="00320CE2"/>
    <w:p w:rsidR="00BC5DE5" w:rsidRDefault="00BC5DE5"/>
    <w:p w:rsidR="00932C7E" w:rsidRDefault="00932C7E" w:rsidP="00932C7E">
      <w:pPr>
        <w:pStyle w:val="Heading3"/>
      </w:pPr>
      <w:bookmarkStart w:id="8" w:name="OLE_LINK12"/>
      <w:bookmarkStart w:id="9" w:name="OLE_LINK13"/>
      <w:bookmarkStart w:id="10" w:name="_Toc378320359"/>
      <w:bookmarkEnd w:id="5"/>
      <w:bookmarkEnd w:id="6"/>
      <w:r>
        <w:t>Da Vinci Parameter Configuration Changes</w:t>
      </w:r>
      <w:bookmarkEnd w:id="10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637"/>
        <w:gridCol w:w="2536"/>
        <w:gridCol w:w="1683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320CE2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20CE2" w:rsidRPr="00206C65" w:rsidRDefault="001A1A80" w:rsidP="00AF52F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EOTActuatorMng</w:t>
            </w:r>
            <w:r w:rsidR="00320CE2" w:rsidRPr="00206C65">
              <w:rPr>
                <w:b w:val="0"/>
              </w:rPr>
              <w:t>General</w:t>
            </w:r>
            <w:proofErr w:type="spellEnd"/>
            <w:r w:rsidR="00320CE2" w:rsidRPr="00206C65"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EOTActuatorMng</w:t>
            </w:r>
            <w:r w:rsidR="00320CE2" w:rsidRPr="00206C65">
              <w:rPr>
                <w:b w:val="0"/>
              </w:rPr>
              <w:t>CPEnable</w:t>
            </w:r>
            <w:proofErr w:type="spellEnd"/>
          </w:p>
        </w:tc>
        <w:tc>
          <w:tcPr>
            <w:tcW w:w="4200" w:type="dxa"/>
          </w:tcPr>
          <w:p w:rsidR="00320CE2" w:rsidRPr="001C67A3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enable checkpoints</w:t>
            </w:r>
          </w:p>
        </w:tc>
        <w:tc>
          <w:tcPr>
            <w:tcW w:w="1117" w:type="dxa"/>
          </w:tcPr>
          <w:p w:rsidR="00320CE2" w:rsidRDefault="001A1A80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EOTActuatorMng</w:t>
            </w:r>
            <w:proofErr w:type="spellEnd"/>
          </w:p>
        </w:tc>
      </w:tr>
      <w:bookmarkEnd w:id="8"/>
      <w:bookmarkEnd w:id="9"/>
    </w:tbl>
    <w:p w:rsidR="00932C7E" w:rsidRDefault="00932C7E" w:rsidP="00932C7E"/>
    <w:p w:rsidR="00932C7E" w:rsidRDefault="00932C7E" w:rsidP="00932C7E">
      <w:pPr>
        <w:pStyle w:val="Heading3"/>
      </w:pPr>
      <w:bookmarkStart w:id="11" w:name="_Toc378320360"/>
      <w:proofErr w:type="spellStart"/>
      <w:r>
        <w:t>DaVinci</w:t>
      </w:r>
      <w:proofErr w:type="spellEnd"/>
      <w:r>
        <w:t xml:space="preserve"> Interrupt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320CE2" w:rsidP="00034D69">
            <w:pPr>
              <w:rPr>
                <w:b w:val="0"/>
              </w:rPr>
            </w:pPr>
            <w: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2" w:name="_Toc378320361"/>
      <w:r>
        <w:t xml:space="preserve">Manual </w:t>
      </w:r>
      <w:bookmarkStart w:id="13" w:name="OLE_LINK22"/>
      <w:bookmarkStart w:id="14" w:name="OLE_LINK23"/>
      <w:bookmarkStart w:id="15" w:name="OLE_LINK24"/>
      <w:r w:rsidR="00EE5444">
        <w:t>Configuration Changes</w:t>
      </w:r>
      <w:bookmarkEnd w:id="12"/>
      <w:bookmarkEnd w:id="13"/>
      <w:bookmarkEnd w:id="14"/>
      <w:bookmarkEnd w:id="1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320CE2" w:rsidP="003617E2">
            <w: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6" w:name="_Toc378320362"/>
      <w:r>
        <w:lastRenderedPageBreak/>
        <w:t>Integration</w:t>
      </w:r>
      <w:bookmarkEnd w:id="16"/>
    </w:p>
    <w:p w:rsidR="00701150" w:rsidRDefault="00B82469" w:rsidP="00836AC1">
      <w:pPr>
        <w:pStyle w:val="Heading2"/>
      </w:pPr>
      <w:bookmarkStart w:id="17" w:name="OLE_LINK83"/>
      <w:bookmarkStart w:id="18" w:name="OLE_LINK84"/>
      <w:bookmarkStart w:id="19" w:name="_Toc378320363"/>
      <w:r>
        <w:t xml:space="preserve">Required </w:t>
      </w:r>
      <w:r w:rsidR="00701150">
        <w:t>Global Data</w:t>
      </w:r>
      <w:r>
        <w:t xml:space="preserve"> Inputs</w:t>
      </w:r>
      <w:bookmarkEnd w:id="19"/>
    </w:p>
    <w:p w:rsidR="00E17CA7" w:rsidRDefault="00320CE2" w:rsidP="00701150">
      <w:r>
        <w:t>None</w:t>
      </w:r>
    </w:p>
    <w:p w:rsidR="00900B9A" w:rsidRDefault="00900B9A" w:rsidP="00900B9A">
      <w:pPr>
        <w:pStyle w:val="Heading2"/>
      </w:pPr>
      <w:bookmarkStart w:id="20" w:name="_Toc378320364"/>
      <w:r>
        <w:t>Required Global Data Outputs</w:t>
      </w:r>
      <w:bookmarkEnd w:id="20"/>
    </w:p>
    <w:p w:rsidR="00260F90" w:rsidRDefault="00320CE2" w:rsidP="00701150">
      <w:r>
        <w:t>None</w:t>
      </w:r>
    </w:p>
    <w:p w:rsidR="00836AC1" w:rsidRDefault="00783C14" w:rsidP="00836AC1">
      <w:pPr>
        <w:pStyle w:val="Heading2"/>
      </w:pPr>
      <w:bookmarkStart w:id="21" w:name="_Toc378320365"/>
      <w:bookmarkEnd w:id="17"/>
      <w:bookmarkEnd w:id="18"/>
      <w:r>
        <w:t xml:space="preserve">Specific </w:t>
      </w:r>
      <w:r w:rsidR="00DC10CD">
        <w:t>Include Path</w:t>
      </w:r>
      <w:r>
        <w:t xml:space="preserve"> present</w:t>
      </w:r>
      <w:bookmarkEnd w:id="21"/>
    </w:p>
    <w:p w:rsidR="004527BC" w:rsidRDefault="00320CE2">
      <w:pPr>
        <w:spacing w:after="0"/>
        <w:rPr>
          <w:rFonts w:ascii="Arial" w:hAnsi="Arial"/>
          <w:b/>
          <w:kern w:val="28"/>
          <w:sz w:val="28"/>
        </w:rPr>
      </w:pPr>
      <w:r>
        <w:t>Yes</w:t>
      </w:r>
      <w:r w:rsidR="004527BC">
        <w:br w:type="page"/>
      </w:r>
    </w:p>
    <w:p w:rsidR="005C2A99" w:rsidRDefault="005C2A99" w:rsidP="005C2A99">
      <w:pPr>
        <w:pStyle w:val="Heading1"/>
      </w:pPr>
      <w:bookmarkStart w:id="22" w:name="_Toc378320366"/>
      <w:r>
        <w:lastRenderedPageBreak/>
        <w:t>Runnable Scheduling</w:t>
      </w:r>
      <w:bookmarkEnd w:id="22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2208"/>
        <w:gridCol w:w="4739"/>
        <w:gridCol w:w="1801"/>
      </w:tblGrid>
      <w:tr w:rsidR="00F638B9" w:rsidTr="0032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739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801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320CE2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320CE2" w:rsidRPr="00206C65" w:rsidRDefault="00320CE2" w:rsidP="00320CE2">
            <w:pPr>
              <w:rPr>
                <w:b w:val="0"/>
              </w:rPr>
            </w:pPr>
          </w:p>
        </w:tc>
        <w:tc>
          <w:tcPr>
            <w:tcW w:w="4739" w:type="dxa"/>
          </w:tcPr>
          <w:p w:rsidR="00320CE2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320CE2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16"/>
        <w:gridCol w:w="4731"/>
        <w:gridCol w:w="1909"/>
      </w:tblGrid>
      <w:tr w:rsidR="00F50821" w:rsidTr="0032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731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909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320CE2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320CE2" w:rsidRPr="00206C65" w:rsidRDefault="001A1A80" w:rsidP="00320CE2">
            <w:pPr>
              <w:rPr>
                <w:b w:val="0"/>
              </w:rPr>
            </w:pPr>
            <w:r>
              <w:rPr>
                <w:b w:val="0"/>
              </w:rPr>
              <w:t>EOTActuatorMng</w:t>
            </w:r>
            <w:r w:rsidR="00320CE2" w:rsidRPr="00206C65">
              <w:rPr>
                <w:b w:val="0"/>
              </w:rPr>
              <w:t>_Per1</w:t>
            </w:r>
          </w:p>
        </w:tc>
        <w:tc>
          <w:tcPr>
            <w:tcW w:w="4731" w:type="dxa"/>
          </w:tcPr>
          <w:p w:rsidR="00320CE2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909" w:type="dxa"/>
          </w:tcPr>
          <w:p w:rsidR="00320CE2" w:rsidRDefault="00320CE2" w:rsidP="00AF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2ms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3" w:name="OLE_LINK16"/>
      <w:bookmarkStart w:id="24" w:name="OLE_LINK17"/>
      <w:bookmarkStart w:id="25" w:name="_Toc378320367"/>
      <w:r>
        <w:lastRenderedPageBreak/>
        <w:t>Memory Mapping</w:t>
      </w:r>
      <w:bookmarkEnd w:id="25"/>
    </w:p>
    <w:p w:rsidR="00F80F31" w:rsidRDefault="00F80F31" w:rsidP="00F80F31">
      <w:pPr>
        <w:pStyle w:val="Heading2"/>
      </w:pPr>
      <w:bookmarkStart w:id="26" w:name="_Toc378320368"/>
      <w:bookmarkEnd w:id="23"/>
      <w:bookmarkEnd w:id="24"/>
      <w:r>
        <w:t>Mapping</w:t>
      </w:r>
      <w:bookmarkEnd w:id="26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1969"/>
        <w:gridCol w:w="1919"/>
      </w:tblGrid>
      <w:tr w:rsidR="00836AC1" w:rsidTr="00320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969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919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20CE2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20CE2" w:rsidRPr="00586241" w:rsidRDefault="001A1A80" w:rsidP="00320CE2">
            <w:pPr>
              <w:rPr>
                <w:b w:val="0"/>
              </w:rPr>
            </w:pPr>
            <w:r>
              <w:rPr>
                <w:b w:val="0"/>
              </w:rPr>
              <w:t>EOTACTUATORMNG</w:t>
            </w:r>
            <w:r w:rsidR="00320CE2" w:rsidRPr="00586241">
              <w:rPr>
                <w:b w:val="0"/>
              </w:rPr>
              <w:t>_START_SEC_VAR_CLEARED_32</w:t>
            </w:r>
          </w:p>
        </w:tc>
        <w:tc>
          <w:tcPr>
            <w:tcW w:w="1969" w:type="dxa"/>
          </w:tcPr>
          <w:p w:rsidR="00320CE2" w:rsidRDefault="00320CE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320CE2" w:rsidRDefault="00320CE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CE2" w:rsidTr="0032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20CE2" w:rsidRPr="00586241" w:rsidRDefault="001A1A80" w:rsidP="00AF52FB">
            <w:pPr>
              <w:rPr>
                <w:b w:val="0"/>
              </w:rPr>
            </w:pPr>
            <w:r w:rsidRPr="001A1A80">
              <w:rPr>
                <w:b w:val="0"/>
              </w:rPr>
              <w:t>EOTACTUATORMNG_START_SEC_VAR_CLEARED_BOOLEAN</w:t>
            </w:r>
            <w:bookmarkStart w:id="27" w:name="_GoBack"/>
            <w:bookmarkEnd w:id="27"/>
          </w:p>
        </w:tc>
        <w:tc>
          <w:tcPr>
            <w:tcW w:w="1969" w:type="dxa"/>
          </w:tcPr>
          <w:p w:rsidR="00320CE2" w:rsidRDefault="00320CE2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320CE2" w:rsidRDefault="00320CE2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CE2" w:rsidTr="00320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20CE2" w:rsidRPr="00586241" w:rsidRDefault="001A1A80" w:rsidP="00AF52FB">
            <w:pPr>
              <w:rPr>
                <w:b w:val="0"/>
              </w:rPr>
            </w:pPr>
            <w:r>
              <w:rPr>
                <w:b w:val="0"/>
              </w:rPr>
              <w:t>EOTACTUATORMNG</w:t>
            </w:r>
            <w:r w:rsidR="00320CE2">
              <w:rPr>
                <w:b w:val="0"/>
              </w:rPr>
              <w:t>_START_SEC_VAR_CLEARED_UNSPECIFIED</w:t>
            </w:r>
          </w:p>
        </w:tc>
        <w:tc>
          <w:tcPr>
            <w:tcW w:w="1969" w:type="dxa"/>
          </w:tcPr>
          <w:p w:rsidR="00320CE2" w:rsidRDefault="00320CE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320CE2" w:rsidRDefault="00320CE2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0CE2" w:rsidTr="00320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20CE2" w:rsidRPr="00586241" w:rsidRDefault="00320CE2" w:rsidP="00AF52FB">
            <w:pPr>
              <w:rPr>
                <w:b w:val="0"/>
              </w:rPr>
            </w:pPr>
            <w:r w:rsidRPr="00586241">
              <w:rPr>
                <w:b w:val="0"/>
              </w:rPr>
              <w:t>RTE_START_SEC_A</w:t>
            </w:r>
            <w:r>
              <w:rPr>
                <w:b w:val="0"/>
              </w:rPr>
              <w:t>P</w:t>
            </w:r>
            <w:r w:rsidRPr="00586241">
              <w:rPr>
                <w:b w:val="0"/>
              </w:rPr>
              <w:t>_</w:t>
            </w:r>
            <w:r>
              <w:rPr>
                <w:b w:val="0"/>
              </w:rPr>
              <w:t xml:space="preserve"> </w:t>
            </w:r>
            <w:r w:rsidR="001A1A80">
              <w:rPr>
                <w:b w:val="0"/>
              </w:rPr>
              <w:t>EOTACTUATORMNG</w:t>
            </w:r>
            <w:r w:rsidRPr="00586241">
              <w:rPr>
                <w:b w:val="0"/>
              </w:rPr>
              <w:t xml:space="preserve"> _APPL_CODE</w:t>
            </w:r>
          </w:p>
        </w:tc>
        <w:tc>
          <w:tcPr>
            <w:tcW w:w="1969" w:type="dxa"/>
          </w:tcPr>
          <w:p w:rsidR="00320CE2" w:rsidRDefault="00320CE2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</w:tcPr>
          <w:p w:rsidR="00320CE2" w:rsidRDefault="00320CE2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8" w:name="_Toc378320369"/>
      <w:r>
        <w:t>Usage</w:t>
      </w:r>
      <w:bookmarkEnd w:id="28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29" w:name="OLE_LINK20"/>
      <w:bookmarkStart w:id="30" w:name="OLE_LINK81"/>
      <w:bookmarkStart w:id="31" w:name="OLE_LINK82"/>
      <w:bookmarkStart w:id="32" w:name="_Toc378320370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2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29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320CE2" w:rsidP="006524C1">
            <w: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0"/>
    <w:bookmarkEnd w:id="31"/>
    <w:p w:rsidR="00900B9A" w:rsidRDefault="00900B9A" w:rsidP="00900B9A">
      <w:pPr>
        <w:pStyle w:val="Heading2"/>
      </w:pPr>
      <w:r>
        <w:t xml:space="preserve"> </w:t>
      </w:r>
      <w:bookmarkStart w:id="33" w:name="_Toc378320371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3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320CE2" w:rsidP="00900B9A">
            <w:r>
              <w:t>None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4" w:name="OLE_LINK18"/>
      <w:bookmarkStart w:id="35" w:name="OLE_LINK19"/>
      <w:bookmarkStart w:id="36" w:name="_Toc378320372"/>
      <w:r>
        <w:t>Compiler Settings</w:t>
      </w:r>
      <w:bookmarkEnd w:id="36"/>
    </w:p>
    <w:bookmarkEnd w:id="34"/>
    <w:bookmarkEnd w:id="35"/>
    <w:p w:rsidR="00EE5444" w:rsidRDefault="00EE5444" w:rsidP="00EE5444">
      <w:pPr>
        <w:pStyle w:val="Heading2"/>
      </w:pPr>
      <w:r w:rsidRPr="00EE5444">
        <w:t xml:space="preserve"> </w:t>
      </w:r>
      <w:bookmarkStart w:id="37" w:name="_Toc378320373"/>
      <w:r>
        <w:t>Preprocessor MACRO</w:t>
      </w:r>
      <w:bookmarkEnd w:id="37"/>
    </w:p>
    <w:p w:rsidR="00EE5444" w:rsidRDefault="00320CE2" w:rsidP="006524C1">
      <w:bookmarkStart w:id="38" w:name="OLE_LINK21"/>
      <w:r>
        <w:t>None</w:t>
      </w:r>
    </w:p>
    <w:p w:rsidR="00EE5444" w:rsidRDefault="00EE5444" w:rsidP="00EE5444">
      <w:pPr>
        <w:pStyle w:val="Heading2"/>
      </w:pPr>
      <w:bookmarkStart w:id="39" w:name="_Toc378320374"/>
      <w:bookmarkEnd w:id="38"/>
      <w:r>
        <w:t>Optimization Settings</w:t>
      </w:r>
      <w:bookmarkEnd w:id="39"/>
    </w:p>
    <w:p w:rsidR="00EE5444" w:rsidRDefault="00320CE2" w:rsidP="00EE5444">
      <w:r>
        <w:t>None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0" w:name="_Toc378320375"/>
      <w:r>
        <w:lastRenderedPageBreak/>
        <w:t>Revision Control Log</w:t>
      </w:r>
      <w:bookmarkEnd w:id="4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320CE2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t>21-Jan-14</w:t>
            </w:r>
          </w:p>
        </w:tc>
        <w:tc>
          <w:tcPr>
            <w:tcW w:w="741" w:type="dxa"/>
          </w:tcPr>
          <w:p w:rsidR="004527BC" w:rsidRDefault="00320CE2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nzt9hv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5EF" w:rsidRDefault="003945EF">
      <w:r>
        <w:separator/>
      </w:r>
    </w:p>
  </w:endnote>
  <w:endnote w:type="continuationSeparator" w:id="0">
    <w:p w:rsidR="003945EF" w:rsidRDefault="00394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5EF" w:rsidRDefault="003945EF">
      <w:r>
        <w:separator/>
      </w:r>
    </w:p>
  </w:footnote>
  <w:footnote w:type="continuationSeparator" w:id="0">
    <w:p w:rsidR="003945EF" w:rsidRDefault="003945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1A1A80">
          <w:pPr>
            <w:pStyle w:val="Header"/>
          </w:pPr>
          <w:proofErr w:type="spellStart"/>
          <w:r>
            <w:t>EOTActuatorMng</w:t>
          </w:r>
          <w:proofErr w:type="spellEnd"/>
        </w:p>
        <w:p w:rsidR="00DE03FA" w:rsidRDefault="0005576C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 w:rsidP="00320CE2">
          <w:pPr>
            <w:pStyle w:val="Header"/>
          </w:pPr>
          <w:r>
            <w:t>Revision:</w:t>
          </w:r>
          <w:r w:rsidR="00320CE2">
            <w:t>1</w:t>
          </w:r>
        </w:p>
      </w:tc>
      <w:tc>
        <w:tcPr>
          <w:tcW w:w="1350" w:type="dxa"/>
        </w:tcPr>
        <w:p w:rsidR="00DE03FA" w:rsidRDefault="00DE03FA">
          <w:pPr>
            <w:pStyle w:val="Header"/>
          </w:pP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  <w:r w:rsidR="00320CE2">
            <w:t xml:space="preserve"> 21-Jan-14</w:t>
          </w:r>
        </w:p>
      </w:tc>
      <w:tc>
        <w:tcPr>
          <w:tcW w:w="1350" w:type="dxa"/>
        </w:tcPr>
        <w:p w:rsidR="00DE03FA" w:rsidRDefault="00DE03FA">
          <w:pPr>
            <w:pStyle w:val="Header"/>
          </w:pP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320CE2" w:rsidP="00320CE2">
          <w:pPr>
            <w:pStyle w:val="Header"/>
          </w:pPr>
          <w:r>
            <w:t>Nzt9hv</w:t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A1A8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A1A80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1D95"/>
    <w:rsid w:val="00016211"/>
    <w:rsid w:val="00035442"/>
    <w:rsid w:val="00036AF7"/>
    <w:rsid w:val="00050365"/>
    <w:rsid w:val="0005576C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1A80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20CE2"/>
    <w:rsid w:val="0034046E"/>
    <w:rsid w:val="00347B0F"/>
    <w:rsid w:val="00353877"/>
    <w:rsid w:val="0036693A"/>
    <w:rsid w:val="0037668F"/>
    <w:rsid w:val="003945EF"/>
    <w:rsid w:val="003C4D3F"/>
    <w:rsid w:val="003D7910"/>
    <w:rsid w:val="003F5475"/>
    <w:rsid w:val="00416335"/>
    <w:rsid w:val="004527BC"/>
    <w:rsid w:val="00477FF8"/>
    <w:rsid w:val="004825AF"/>
    <w:rsid w:val="004A30FB"/>
    <w:rsid w:val="004A781C"/>
    <w:rsid w:val="004F5328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4A64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12C67-20C4-49EF-8F99-F2F1D24C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</Template>
  <TotalTime>23</TotalTime>
  <Pages>7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4254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Sengottaiyan, Selva</cp:lastModifiedBy>
  <cp:revision>7</cp:revision>
  <cp:lastPrinted>2011-03-21T13:34:00Z</cp:lastPrinted>
  <dcterms:created xsi:type="dcterms:W3CDTF">2013-05-30T19:59:00Z</dcterms:created>
  <dcterms:modified xsi:type="dcterms:W3CDTF">2014-01-24T14:52:00Z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